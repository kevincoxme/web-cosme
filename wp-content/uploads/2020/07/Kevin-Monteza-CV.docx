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19"/>
        <w:gridCol w:w="722"/>
        <w:gridCol w:w="6181"/>
      </w:tblGrid>
      <w:tr w:rsidR="00B93310" w:rsidRPr="005152F2" w:rsidTr="00FF4930">
        <w:trPr>
          <w:trHeight w:val="13027"/>
        </w:trPr>
        <w:tc>
          <w:tcPr>
            <w:tcW w:w="3021" w:type="dxa"/>
          </w:tcPr>
          <w:sdt>
            <w:sdtPr>
              <w:alias w:val="Your Name:"/>
              <w:tag w:val="Your Name:"/>
              <w:id w:val="-1220516334"/>
              <w:placeholder>
                <w:docPart w:val="1304CDD86AF541CD96B409A6804042D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F17888" w:rsidP="003856C9">
                <w:pPr>
                  <w:pStyle w:val="Heading1"/>
                </w:pPr>
                <w:r>
                  <w:rPr>
                    <w:lang w:val="en-PH"/>
                  </w:rPr>
                  <w:t>KEVIN G. MONTEZA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19"/>
            </w:tblGrid>
            <w:tr w:rsidR="00441EB9" w:rsidRPr="005152F2" w:rsidTr="00FF4930">
              <w:trPr>
                <w:trHeight w:val="3121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A02FBB" w:rsidRDefault="00F17888" w:rsidP="00441EB9">
                  <w:pPr>
                    <w:pStyle w:val="Heading3"/>
                    <w:rPr>
                      <w:noProof/>
                      <w:lang w:val="en-PH" w:eastAsia="en-PH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215" behindDoc="0" locked="0" layoutInCell="1" allowOverlap="1" wp14:anchorId="48C20C45" wp14:editId="575D7F6B">
                        <wp:simplePos x="0" y="0"/>
                        <wp:positionH relativeFrom="column">
                          <wp:posOffset>154305</wp:posOffset>
                        </wp:positionH>
                        <wp:positionV relativeFrom="paragraph">
                          <wp:posOffset>19050</wp:posOffset>
                        </wp:positionV>
                        <wp:extent cx="1558796" cy="1558796"/>
                        <wp:effectExtent l="19050" t="19050" r="22860" b="22860"/>
                        <wp:wrapSquare wrapText="bothSides"/>
                        <wp:docPr id="19" name="Picture 19" descr="C:\Users\Admin\AppData\Local\Microsoft\Windows\INetCache\Content.Word\20953228_1869216256674527_244991657160437045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Admin\AppData\Local\Microsoft\Windows\INetCache\Content.Word\20953228_1869216256674527_2449916571604370457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8796" cy="15587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1B52BA" w:rsidRDefault="001B52BA" w:rsidP="00441EB9">
                  <w:pPr>
                    <w:pStyle w:val="Heading3"/>
                  </w:pPr>
                </w:p>
                <w:p w:rsidR="00A02FBB" w:rsidRDefault="00A02FBB" w:rsidP="00441EB9">
                  <w:pPr>
                    <w:pStyle w:val="Heading3"/>
                  </w:pPr>
                </w:p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A5D35F" wp14:editId="06AAC991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              <w:pict>
                          <v:group w14:anchorId="5C66FB61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D64B95">
              <w:trPr>
                <w:trHeight w:val="132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A02FBB" w:rsidRDefault="0052171A" w:rsidP="00D53278">
                  <w:pPr>
                    <w:pStyle w:val="Heading3"/>
                  </w:pPr>
                  <w:hyperlink r:id="rId8" w:history="1">
                    <w:r w:rsidR="004702EC" w:rsidRPr="009E497D">
                      <w:rPr>
                        <w:rStyle w:val="Hyperlink"/>
                        <w:color w:val="auto"/>
                        <w:u w:val="none"/>
                      </w:rPr>
                      <w:t>kevin.g.monteza@gmail.com</w:t>
                    </w:r>
                  </w:hyperlink>
                </w:p>
              </w:tc>
            </w:tr>
            <w:tr w:rsidR="00441EB9" w:rsidRPr="005152F2" w:rsidTr="00FF4930">
              <w:trPr>
                <w:trHeight w:val="517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allowOverlap="1" wp14:anchorId="61038249" wp14:editId="5EAA16B7">
                            <wp:simplePos x="0" y="0"/>
                            <wp:positionH relativeFrom="column">
                              <wp:posOffset>786729</wp:posOffset>
                            </wp:positionH>
                            <wp:positionV relativeFrom="paragraph">
                              <wp:posOffset>2264</wp:posOffset>
                            </wp:positionV>
                            <wp:extent cx="329184" cy="329184"/>
                            <wp:effectExtent l="0" t="0" r="13970" b="13970"/>
                            <wp:wrapNone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              <w:pict>
                          <v:group w14:anchorId="3D2FFC15" id="Group 37" o:spid="_x0000_s1026" alt="Telephone icon" style="position:absolute;margin-left:61.95pt;margin-top:.2pt;width:25.9pt;height:25.9pt;z-index:251658240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94104">
              <w:trPr>
                <w:trHeight w:val="25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17888" w:rsidRDefault="00EE6E0F" w:rsidP="00A02FBB">
                  <w:pPr>
                    <w:pStyle w:val="Heading3"/>
                  </w:pPr>
                  <w:r>
                    <w:t>0935-911-5872</w:t>
                  </w:r>
                </w:p>
                <w:p w:rsidR="00044BE6" w:rsidRDefault="00044BE6" w:rsidP="00A02FBB">
                  <w:pPr>
                    <w:pStyle w:val="Heading3"/>
                  </w:pPr>
                  <w:r w:rsidRPr="00F17888">
                    <w:rPr>
                      <w:color w:val="FFFFFF" w:themeColor="background1"/>
                    </w:rPr>
                    <w:t>(049) 523-0822</w:t>
                  </w:r>
                </w:p>
              </w:tc>
            </w:tr>
            <w:tr w:rsidR="00441EB9" w:rsidRPr="005152F2" w:rsidTr="00FF4930">
              <w:trPr>
                <w:trHeight w:val="530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A02FBB" w:rsidP="00441EB9">
                  <w:pPr>
                    <w:pStyle w:val="Heading3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E364F69" wp14:editId="44913C52">
                            <wp:simplePos x="0" y="0"/>
                            <wp:positionH relativeFrom="column">
                              <wp:posOffset>786130</wp:posOffset>
                            </wp:positionH>
                            <wp:positionV relativeFrom="paragraph">
                              <wp:posOffset>-15875</wp:posOffset>
                            </wp:positionV>
                            <wp:extent cx="329184" cy="329184"/>
                            <wp:effectExtent l="0" t="0" r="13970" b="13970"/>
                            <wp:wrapNone/>
                            <wp:docPr id="78" name="Freeform 7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329184" cy="329184"/>
                                    </a:xfrm>
                                    <a:custGeom>
                                      <a:avLst/>
                                      <a:gdLst>
                                        <a:gd name="T0" fmla="*/ 1362 w 3324"/>
                                        <a:gd name="T1" fmla="*/ 80 h 3324"/>
                                        <a:gd name="T2" fmla="*/ 991 w 3324"/>
                                        <a:gd name="T3" fmla="*/ 199 h 3324"/>
                                        <a:gd name="T4" fmla="*/ 666 w 3324"/>
                                        <a:gd name="T5" fmla="*/ 398 h 3324"/>
                                        <a:gd name="T6" fmla="*/ 397 w 3324"/>
                                        <a:gd name="T7" fmla="*/ 666 h 3324"/>
                                        <a:gd name="T8" fmla="*/ 198 w 3324"/>
                                        <a:gd name="T9" fmla="*/ 991 h 3324"/>
                                        <a:gd name="T10" fmla="*/ 80 w 3324"/>
                                        <a:gd name="T11" fmla="*/ 1362 h 3324"/>
                                        <a:gd name="T12" fmla="*/ 56 w 3324"/>
                                        <a:gd name="T13" fmla="*/ 1764 h 3324"/>
                                        <a:gd name="T14" fmla="*/ 128 w 3324"/>
                                        <a:gd name="T15" fmla="*/ 2152 h 3324"/>
                                        <a:gd name="T16" fmla="*/ 288 w 3324"/>
                                        <a:gd name="T17" fmla="*/ 2502 h 3324"/>
                                        <a:gd name="T18" fmla="*/ 524 w 3324"/>
                                        <a:gd name="T19" fmla="*/ 2800 h 3324"/>
                                        <a:gd name="T20" fmla="*/ 822 w 3324"/>
                                        <a:gd name="T21" fmla="*/ 3036 h 3324"/>
                                        <a:gd name="T22" fmla="*/ 1172 w 3324"/>
                                        <a:gd name="T23" fmla="*/ 3196 h 3324"/>
                                        <a:gd name="T24" fmla="*/ 1560 w 3324"/>
                                        <a:gd name="T25" fmla="*/ 3268 h 3324"/>
                                        <a:gd name="T26" fmla="*/ 1962 w 3324"/>
                                        <a:gd name="T27" fmla="*/ 3244 h 3324"/>
                                        <a:gd name="T28" fmla="*/ 2333 w 3324"/>
                                        <a:gd name="T29" fmla="*/ 3126 h 3324"/>
                                        <a:gd name="T30" fmla="*/ 2658 w 3324"/>
                                        <a:gd name="T31" fmla="*/ 2927 h 3324"/>
                                        <a:gd name="T32" fmla="*/ 2926 w 3324"/>
                                        <a:gd name="T33" fmla="*/ 2658 h 3324"/>
                                        <a:gd name="T34" fmla="*/ 3125 w 3324"/>
                                        <a:gd name="T35" fmla="*/ 2333 h 3324"/>
                                        <a:gd name="T36" fmla="*/ 3244 w 3324"/>
                                        <a:gd name="T37" fmla="*/ 1962 h 3324"/>
                                        <a:gd name="T38" fmla="*/ 3269 w 3324"/>
                                        <a:gd name="T39" fmla="*/ 1560 h 3324"/>
                                        <a:gd name="T40" fmla="*/ 3196 w 3324"/>
                                        <a:gd name="T41" fmla="*/ 1172 h 3324"/>
                                        <a:gd name="T42" fmla="*/ 3035 w 3324"/>
                                        <a:gd name="T43" fmla="*/ 822 h 3324"/>
                                        <a:gd name="T44" fmla="*/ 2801 w 3324"/>
                                        <a:gd name="T45" fmla="*/ 523 h 3324"/>
                                        <a:gd name="T46" fmla="*/ 2502 w 3324"/>
                                        <a:gd name="T47" fmla="*/ 289 h 3324"/>
                                        <a:gd name="T48" fmla="*/ 2152 w 3324"/>
                                        <a:gd name="T49" fmla="*/ 128 h 3324"/>
                                        <a:gd name="T50" fmla="*/ 1764 w 3324"/>
                                        <a:gd name="T51" fmla="*/ 55 h 3324"/>
                                        <a:gd name="T52" fmla="*/ 1871 w 3324"/>
                                        <a:gd name="T53" fmla="*/ 12 h 3324"/>
                                        <a:gd name="T54" fmla="*/ 2262 w 3324"/>
                                        <a:gd name="T55" fmla="*/ 112 h 3324"/>
                                        <a:gd name="T56" fmla="*/ 2612 w 3324"/>
                                        <a:gd name="T57" fmla="*/ 297 h 3324"/>
                                        <a:gd name="T58" fmla="*/ 2904 w 3324"/>
                                        <a:gd name="T59" fmla="*/ 558 h 3324"/>
                                        <a:gd name="T60" fmla="*/ 3130 w 3324"/>
                                        <a:gd name="T61" fmla="*/ 880 h 3324"/>
                                        <a:gd name="T62" fmla="*/ 3273 w 3324"/>
                                        <a:gd name="T63" fmla="*/ 1252 h 3324"/>
                                        <a:gd name="T64" fmla="*/ 3324 w 3324"/>
                                        <a:gd name="T65" fmla="*/ 1662 h 3324"/>
                                        <a:gd name="T66" fmla="*/ 3273 w 3324"/>
                                        <a:gd name="T67" fmla="*/ 2071 h 3324"/>
                                        <a:gd name="T68" fmla="*/ 3130 w 3324"/>
                                        <a:gd name="T69" fmla="*/ 2443 h 3324"/>
                                        <a:gd name="T70" fmla="*/ 2904 w 3324"/>
                                        <a:gd name="T71" fmla="*/ 2765 h 3324"/>
                                        <a:gd name="T72" fmla="*/ 2612 w 3324"/>
                                        <a:gd name="T73" fmla="*/ 3026 h 3324"/>
                                        <a:gd name="T74" fmla="*/ 2262 w 3324"/>
                                        <a:gd name="T75" fmla="*/ 3213 h 3324"/>
                                        <a:gd name="T76" fmla="*/ 1871 w 3324"/>
                                        <a:gd name="T77" fmla="*/ 3311 h 3324"/>
                                        <a:gd name="T78" fmla="*/ 1454 w 3324"/>
                                        <a:gd name="T79" fmla="*/ 3311 h 3324"/>
                                        <a:gd name="T80" fmla="*/ 1061 w 3324"/>
                                        <a:gd name="T81" fmla="*/ 3213 h 3324"/>
                                        <a:gd name="T82" fmla="*/ 712 w 3324"/>
                                        <a:gd name="T83" fmla="*/ 3026 h 3324"/>
                                        <a:gd name="T84" fmla="*/ 419 w 3324"/>
                                        <a:gd name="T85" fmla="*/ 2765 h 3324"/>
                                        <a:gd name="T86" fmla="*/ 194 w 3324"/>
                                        <a:gd name="T87" fmla="*/ 2443 h 3324"/>
                                        <a:gd name="T88" fmla="*/ 51 w 3324"/>
                                        <a:gd name="T89" fmla="*/ 2071 h 3324"/>
                                        <a:gd name="T90" fmla="*/ 0 w 3324"/>
                                        <a:gd name="T91" fmla="*/ 1662 h 3324"/>
                                        <a:gd name="T92" fmla="*/ 51 w 3324"/>
                                        <a:gd name="T93" fmla="*/ 1252 h 3324"/>
                                        <a:gd name="T94" fmla="*/ 194 w 3324"/>
                                        <a:gd name="T95" fmla="*/ 880 h 3324"/>
                                        <a:gd name="T96" fmla="*/ 419 w 3324"/>
                                        <a:gd name="T97" fmla="*/ 558 h 3324"/>
                                        <a:gd name="T98" fmla="*/ 712 w 3324"/>
                                        <a:gd name="T99" fmla="*/ 297 h 3324"/>
                                        <a:gd name="T100" fmla="*/ 1061 w 3324"/>
                                        <a:gd name="T101" fmla="*/ 112 h 3324"/>
                                        <a:gd name="T102" fmla="*/ 1454 w 3324"/>
                                        <a:gd name="T103" fmla="*/ 12 h 33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</a:cxnLst>
                                      <a:rect l="0" t="0" r="r" b="b"/>
                                      <a:pathLst>
                                        <a:path w="3324" h="3324">
                                          <a:moveTo>
                                            <a:pt x="1662" y="52"/>
                                          </a:moveTo>
                                          <a:lnTo>
                                            <a:pt x="1560" y="55"/>
                                          </a:lnTo>
                                          <a:lnTo>
                                            <a:pt x="1460" y="65"/>
                                          </a:lnTo>
                                          <a:lnTo>
                                            <a:pt x="1362" y="80"/>
                                          </a:lnTo>
                                          <a:lnTo>
                                            <a:pt x="1265" y="101"/>
                                          </a:lnTo>
                                          <a:lnTo>
                                            <a:pt x="1172" y="128"/>
                                          </a:lnTo>
                                          <a:lnTo>
                                            <a:pt x="1080" y="161"/>
                                          </a:lnTo>
                                          <a:lnTo>
                                            <a:pt x="991" y="199"/>
                                          </a:lnTo>
                                          <a:lnTo>
                                            <a:pt x="905" y="240"/>
                                          </a:lnTo>
                                          <a:lnTo>
                                            <a:pt x="822" y="289"/>
                                          </a:lnTo>
                                          <a:lnTo>
                                            <a:pt x="743" y="341"/>
                                          </a:lnTo>
                                          <a:lnTo>
                                            <a:pt x="666" y="398"/>
                                          </a:lnTo>
                                          <a:lnTo>
                                            <a:pt x="593" y="458"/>
                                          </a:lnTo>
                                          <a:lnTo>
                                            <a:pt x="524" y="523"/>
                                          </a:lnTo>
                                          <a:lnTo>
                                            <a:pt x="459" y="592"/>
                                          </a:lnTo>
                                          <a:lnTo>
                                            <a:pt x="397" y="666"/>
                                          </a:lnTo>
                                          <a:lnTo>
                                            <a:pt x="341" y="742"/>
                                          </a:lnTo>
                                          <a:lnTo>
                                            <a:pt x="288" y="822"/>
                                          </a:lnTo>
                                          <a:lnTo>
                                            <a:pt x="241" y="906"/>
                                          </a:lnTo>
                                          <a:lnTo>
                                            <a:pt x="198" y="991"/>
                                          </a:lnTo>
                                          <a:lnTo>
                                            <a:pt x="161" y="1080"/>
                                          </a:lnTo>
                                          <a:lnTo>
                                            <a:pt x="128" y="1172"/>
                                          </a:lnTo>
                                          <a:lnTo>
                                            <a:pt x="102" y="1266"/>
                                          </a:lnTo>
                                          <a:lnTo>
                                            <a:pt x="80" y="1362"/>
                                          </a:lnTo>
                                          <a:lnTo>
                                            <a:pt x="65" y="1460"/>
                                          </a:lnTo>
                                          <a:lnTo>
                                            <a:pt x="56" y="1560"/>
                                          </a:lnTo>
                                          <a:lnTo>
                                            <a:pt x="53" y="1662"/>
                                          </a:lnTo>
                                          <a:lnTo>
                                            <a:pt x="56" y="1764"/>
                                          </a:lnTo>
                                          <a:lnTo>
                                            <a:pt x="65" y="1864"/>
                                          </a:lnTo>
                                          <a:lnTo>
                                            <a:pt x="80" y="1962"/>
                                          </a:lnTo>
                                          <a:lnTo>
                                            <a:pt x="102" y="2059"/>
                                          </a:lnTo>
                                          <a:lnTo>
                                            <a:pt x="128" y="2152"/>
                                          </a:lnTo>
                                          <a:lnTo>
                                            <a:pt x="161" y="2244"/>
                                          </a:lnTo>
                                          <a:lnTo>
                                            <a:pt x="198" y="2333"/>
                                          </a:lnTo>
                                          <a:lnTo>
                                            <a:pt x="241" y="2419"/>
                                          </a:lnTo>
                                          <a:lnTo>
                                            <a:pt x="288" y="2502"/>
                                          </a:lnTo>
                                          <a:lnTo>
                                            <a:pt x="341" y="2581"/>
                                          </a:lnTo>
                                          <a:lnTo>
                                            <a:pt x="397" y="2658"/>
                                          </a:lnTo>
                                          <a:lnTo>
                                            <a:pt x="459" y="2731"/>
                                          </a:lnTo>
                                          <a:lnTo>
                                            <a:pt x="524" y="2800"/>
                                          </a:lnTo>
                                          <a:lnTo>
                                            <a:pt x="593" y="2865"/>
                                          </a:lnTo>
                                          <a:lnTo>
                                            <a:pt x="666" y="2927"/>
                                          </a:lnTo>
                                          <a:lnTo>
                                            <a:pt x="743" y="2983"/>
                                          </a:lnTo>
                                          <a:lnTo>
                                            <a:pt x="822" y="3036"/>
                                          </a:lnTo>
                                          <a:lnTo>
                                            <a:pt x="905" y="3083"/>
                                          </a:lnTo>
                                          <a:lnTo>
                                            <a:pt x="991" y="3126"/>
                                          </a:lnTo>
                                          <a:lnTo>
                                            <a:pt x="1080" y="3163"/>
                                          </a:lnTo>
                                          <a:lnTo>
                                            <a:pt x="1172" y="3196"/>
                                          </a:lnTo>
                                          <a:lnTo>
                                            <a:pt x="1265" y="3222"/>
                                          </a:lnTo>
                                          <a:lnTo>
                                            <a:pt x="1362" y="3244"/>
                                          </a:lnTo>
                                          <a:lnTo>
                                            <a:pt x="1460" y="3259"/>
                                          </a:lnTo>
                                          <a:lnTo>
                                            <a:pt x="1560" y="3268"/>
                                          </a:lnTo>
                                          <a:lnTo>
                                            <a:pt x="1662" y="3271"/>
                                          </a:lnTo>
                                          <a:lnTo>
                                            <a:pt x="1764" y="3268"/>
                                          </a:lnTo>
                                          <a:lnTo>
                                            <a:pt x="1864" y="3259"/>
                                          </a:lnTo>
                                          <a:lnTo>
                                            <a:pt x="1962" y="3244"/>
                                          </a:lnTo>
                                          <a:lnTo>
                                            <a:pt x="2058" y="3222"/>
                                          </a:lnTo>
                                          <a:lnTo>
                                            <a:pt x="2152" y="3196"/>
                                          </a:lnTo>
                                          <a:lnTo>
                                            <a:pt x="2244" y="3163"/>
                                          </a:lnTo>
                                          <a:lnTo>
                                            <a:pt x="2333" y="3126"/>
                                          </a:lnTo>
                                          <a:lnTo>
                                            <a:pt x="2418" y="3083"/>
                                          </a:lnTo>
                                          <a:lnTo>
                                            <a:pt x="2502" y="3036"/>
                                          </a:lnTo>
                                          <a:lnTo>
                                            <a:pt x="2582" y="2983"/>
                                          </a:lnTo>
                                          <a:lnTo>
                                            <a:pt x="2658" y="2927"/>
                                          </a:lnTo>
                                          <a:lnTo>
                                            <a:pt x="2732" y="2865"/>
                                          </a:lnTo>
                                          <a:lnTo>
                                            <a:pt x="2801" y="2800"/>
                                          </a:lnTo>
                                          <a:lnTo>
                                            <a:pt x="2866" y="2731"/>
                                          </a:lnTo>
                                          <a:lnTo>
                                            <a:pt x="2926" y="2658"/>
                                          </a:lnTo>
                                          <a:lnTo>
                                            <a:pt x="2983" y="2581"/>
                                          </a:lnTo>
                                          <a:lnTo>
                                            <a:pt x="3035" y="2502"/>
                                          </a:lnTo>
                                          <a:lnTo>
                                            <a:pt x="3084" y="2419"/>
                                          </a:lnTo>
                                          <a:lnTo>
                                            <a:pt x="3125" y="2333"/>
                                          </a:lnTo>
                                          <a:lnTo>
                                            <a:pt x="3163" y="2244"/>
                                          </a:lnTo>
                                          <a:lnTo>
                                            <a:pt x="3196" y="2152"/>
                                          </a:lnTo>
                                          <a:lnTo>
                                            <a:pt x="3223" y="2059"/>
                                          </a:lnTo>
                                          <a:lnTo>
                                            <a:pt x="3244" y="1962"/>
                                          </a:lnTo>
                                          <a:lnTo>
                                            <a:pt x="3259" y="1864"/>
                                          </a:lnTo>
                                          <a:lnTo>
                                            <a:pt x="3269" y="1764"/>
                                          </a:lnTo>
                                          <a:lnTo>
                                            <a:pt x="3272" y="1662"/>
                                          </a:lnTo>
                                          <a:lnTo>
                                            <a:pt x="3269" y="1560"/>
                                          </a:lnTo>
                                          <a:lnTo>
                                            <a:pt x="3259" y="1460"/>
                                          </a:lnTo>
                                          <a:lnTo>
                                            <a:pt x="3244" y="1362"/>
                                          </a:lnTo>
                                          <a:lnTo>
                                            <a:pt x="3223" y="1266"/>
                                          </a:lnTo>
                                          <a:lnTo>
                                            <a:pt x="3196" y="1172"/>
                                          </a:lnTo>
                                          <a:lnTo>
                                            <a:pt x="3163" y="1080"/>
                                          </a:lnTo>
                                          <a:lnTo>
                                            <a:pt x="3125" y="991"/>
                                          </a:lnTo>
                                          <a:lnTo>
                                            <a:pt x="3084" y="906"/>
                                          </a:lnTo>
                                          <a:lnTo>
                                            <a:pt x="3035" y="822"/>
                                          </a:lnTo>
                                          <a:lnTo>
                                            <a:pt x="2983" y="742"/>
                                          </a:lnTo>
                                          <a:lnTo>
                                            <a:pt x="2926" y="666"/>
                                          </a:lnTo>
                                          <a:lnTo>
                                            <a:pt x="2866" y="592"/>
                                          </a:lnTo>
                                          <a:lnTo>
                                            <a:pt x="2801" y="523"/>
                                          </a:lnTo>
                                          <a:lnTo>
                                            <a:pt x="2732" y="458"/>
                                          </a:lnTo>
                                          <a:lnTo>
                                            <a:pt x="2658" y="398"/>
                                          </a:lnTo>
                                          <a:lnTo>
                                            <a:pt x="2582" y="341"/>
                                          </a:lnTo>
                                          <a:lnTo>
                                            <a:pt x="2502" y="289"/>
                                          </a:lnTo>
                                          <a:lnTo>
                                            <a:pt x="2418" y="240"/>
                                          </a:lnTo>
                                          <a:lnTo>
                                            <a:pt x="2333" y="199"/>
                                          </a:lnTo>
                                          <a:lnTo>
                                            <a:pt x="2244" y="161"/>
                                          </a:lnTo>
                                          <a:lnTo>
                                            <a:pt x="2152" y="128"/>
                                          </a:lnTo>
                                          <a:lnTo>
                                            <a:pt x="2058" y="101"/>
                                          </a:lnTo>
                                          <a:lnTo>
                                            <a:pt x="1962" y="80"/>
                                          </a:lnTo>
                                          <a:lnTo>
                                            <a:pt x="1864" y="65"/>
                                          </a:lnTo>
                                          <a:lnTo>
                                            <a:pt x="1764" y="55"/>
                                          </a:lnTo>
                                          <a:lnTo>
                                            <a:pt x="1662" y="52"/>
                                          </a:lnTo>
                                          <a:close/>
                                          <a:moveTo>
                                            <a:pt x="1662" y="0"/>
                                          </a:moveTo>
                                          <a:lnTo>
                                            <a:pt x="1767" y="3"/>
                                          </a:lnTo>
                                          <a:lnTo>
                                            <a:pt x="1871" y="12"/>
                                          </a:lnTo>
                                          <a:lnTo>
                                            <a:pt x="1972" y="29"/>
                                          </a:lnTo>
                                          <a:lnTo>
                                            <a:pt x="2072" y="51"/>
                                          </a:lnTo>
                                          <a:lnTo>
                                            <a:pt x="2168" y="78"/>
                                          </a:lnTo>
                                          <a:lnTo>
                                            <a:pt x="2262" y="112"/>
                                          </a:lnTo>
                                          <a:lnTo>
                                            <a:pt x="2355" y="150"/>
                                          </a:lnTo>
                                          <a:lnTo>
                                            <a:pt x="2444" y="194"/>
                                          </a:lnTo>
                                          <a:lnTo>
                                            <a:pt x="2529" y="244"/>
                                          </a:lnTo>
                                          <a:lnTo>
                                            <a:pt x="2612" y="297"/>
                                          </a:lnTo>
                                          <a:lnTo>
                                            <a:pt x="2691" y="356"/>
                                          </a:lnTo>
                                          <a:lnTo>
                                            <a:pt x="2766" y="420"/>
                                          </a:lnTo>
                                          <a:lnTo>
                                            <a:pt x="2837" y="487"/>
                                          </a:lnTo>
                                          <a:lnTo>
                                            <a:pt x="2904" y="558"/>
                                          </a:lnTo>
                                          <a:lnTo>
                                            <a:pt x="2968" y="633"/>
                                          </a:lnTo>
                                          <a:lnTo>
                                            <a:pt x="3027" y="713"/>
                                          </a:lnTo>
                                          <a:lnTo>
                                            <a:pt x="3080" y="795"/>
                                          </a:lnTo>
                                          <a:lnTo>
                                            <a:pt x="3130" y="880"/>
                                          </a:lnTo>
                                          <a:lnTo>
                                            <a:pt x="3174" y="969"/>
                                          </a:lnTo>
                                          <a:lnTo>
                                            <a:pt x="3212" y="1062"/>
                                          </a:lnTo>
                                          <a:lnTo>
                                            <a:pt x="3246" y="1156"/>
                                          </a:lnTo>
                                          <a:lnTo>
                                            <a:pt x="3273" y="1252"/>
                                          </a:lnTo>
                                          <a:lnTo>
                                            <a:pt x="3295" y="1352"/>
                                          </a:lnTo>
                                          <a:lnTo>
                                            <a:pt x="3312" y="1453"/>
                                          </a:lnTo>
                                          <a:lnTo>
                                            <a:pt x="3321" y="1557"/>
                                          </a:lnTo>
                                          <a:lnTo>
                                            <a:pt x="3324" y="1662"/>
                                          </a:lnTo>
                                          <a:lnTo>
                                            <a:pt x="3321" y="1767"/>
                                          </a:lnTo>
                                          <a:lnTo>
                                            <a:pt x="3312" y="1870"/>
                                          </a:lnTo>
                                          <a:lnTo>
                                            <a:pt x="3295" y="1972"/>
                                          </a:lnTo>
                                          <a:lnTo>
                                            <a:pt x="3273" y="2071"/>
                                          </a:lnTo>
                                          <a:lnTo>
                                            <a:pt x="3246" y="2169"/>
                                          </a:lnTo>
                                          <a:lnTo>
                                            <a:pt x="3212" y="2263"/>
                                          </a:lnTo>
                                          <a:lnTo>
                                            <a:pt x="3174" y="2355"/>
                                          </a:lnTo>
                                          <a:lnTo>
                                            <a:pt x="3130" y="2443"/>
                                          </a:lnTo>
                                          <a:lnTo>
                                            <a:pt x="3080" y="2529"/>
                                          </a:lnTo>
                                          <a:lnTo>
                                            <a:pt x="3027" y="2612"/>
                                          </a:lnTo>
                                          <a:lnTo>
                                            <a:pt x="2968" y="2691"/>
                                          </a:lnTo>
                                          <a:lnTo>
                                            <a:pt x="2904" y="2765"/>
                                          </a:lnTo>
                                          <a:lnTo>
                                            <a:pt x="2837" y="2838"/>
                                          </a:lnTo>
                                          <a:lnTo>
                                            <a:pt x="2766" y="2905"/>
                                          </a:lnTo>
                                          <a:lnTo>
                                            <a:pt x="2691" y="2968"/>
                                          </a:lnTo>
                                          <a:lnTo>
                                            <a:pt x="2612" y="3026"/>
                                          </a:lnTo>
                                          <a:lnTo>
                                            <a:pt x="2529" y="3081"/>
                                          </a:lnTo>
                                          <a:lnTo>
                                            <a:pt x="2444" y="3130"/>
                                          </a:lnTo>
                                          <a:lnTo>
                                            <a:pt x="2355" y="3174"/>
                                          </a:lnTo>
                                          <a:lnTo>
                                            <a:pt x="2262" y="3213"/>
                                          </a:lnTo>
                                          <a:lnTo>
                                            <a:pt x="2168" y="3246"/>
                                          </a:lnTo>
                                          <a:lnTo>
                                            <a:pt x="2072" y="3273"/>
                                          </a:lnTo>
                                          <a:lnTo>
                                            <a:pt x="1972" y="3295"/>
                                          </a:lnTo>
                                          <a:lnTo>
                                            <a:pt x="1871" y="3311"/>
                                          </a:lnTo>
                                          <a:lnTo>
                                            <a:pt x="1767" y="3321"/>
                                          </a:lnTo>
                                          <a:lnTo>
                                            <a:pt x="1662" y="3324"/>
                                          </a:lnTo>
                                          <a:lnTo>
                                            <a:pt x="1557" y="3321"/>
                                          </a:lnTo>
                                          <a:lnTo>
                                            <a:pt x="1454" y="3311"/>
                                          </a:lnTo>
                                          <a:lnTo>
                                            <a:pt x="1352" y="3295"/>
                                          </a:lnTo>
                                          <a:lnTo>
                                            <a:pt x="1253" y="3273"/>
                                          </a:lnTo>
                                          <a:lnTo>
                                            <a:pt x="1155" y="3246"/>
                                          </a:lnTo>
                                          <a:lnTo>
                                            <a:pt x="1061" y="3213"/>
                                          </a:lnTo>
                                          <a:lnTo>
                                            <a:pt x="969" y="3174"/>
                                          </a:lnTo>
                                          <a:lnTo>
                                            <a:pt x="881" y="3130"/>
                                          </a:lnTo>
                                          <a:lnTo>
                                            <a:pt x="795" y="3081"/>
                                          </a:lnTo>
                                          <a:lnTo>
                                            <a:pt x="712" y="3026"/>
                                          </a:lnTo>
                                          <a:lnTo>
                                            <a:pt x="633" y="2968"/>
                                          </a:lnTo>
                                          <a:lnTo>
                                            <a:pt x="559" y="2905"/>
                                          </a:lnTo>
                                          <a:lnTo>
                                            <a:pt x="486" y="2838"/>
                                          </a:lnTo>
                                          <a:lnTo>
                                            <a:pt x="419" y="2765"/>
                                          </a:lnTo>
                                          <a:lnTo>
                                            <a:pt x="356" y="2691"/>
                                          </a:lnTo>
                                          <a:lnTo>
                                            <a:pt x="298" y="2612"/>
                                          </a:lnTo>
                                          <a:lnTo>
                                            <a:pt x="243" y="2529"/>
                                          </a:lnTo>
                                          <a:lnTo>
                                            <a:pt x="194" y="2443"/>
                                          </a:lnTo>
                                          <a:lnTo>
                                            <a:pt x="150" y="2355"/>
                                          </a:lnTo>
                                          <a:lnTo>
                                            <a:pt x="111" y="2263"/>
                                          </a:lnTo>
                                          <a:lnTo>
                                            <a:pt x="78" y="2169"/>
                                          </a:lnTo>
                                          <a:lnTo>
                                            <a:pt x="51" y="2071"/>
                                          </a:lnTo>
                                          <a:lnTo>
                                            <a:pt x="29" y="1972"/>
                                          </a:lnTo>
                                          <a:lnTo>
                                            <a:pt x="13" y="1870"/>
                                          </a:lnTo>
                                          <a:lnTo>
                                            <a:pt x="3" y="1767"/>
                                          </a:lnTo>
                                          <a:lnTo>
                                            <a:pt x="0" y="1662"/>
                                          </a:lnTo>
                                          <a:lnTo>
                                            <a:pt x="3" y="1557"/>
                                          </a:lnTo>
                                          <a:lnTo>
                                            <a:pt x="13" y="1453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51" y="1252"/>
                                          </a:lnTo>
                                          <a:lnTo>
                                            <a:pt x="78" y="1156"/>
                                          </a:lnTo>
                                          <a:lnTo>
                                            <a:pt x="111" y="1062"/>
                                          </a:lnTo>
                                          <a:lnTo>
                                            <a:pt x="150" y="969"/>
                                          </a:lnTo>
                                          <a:lnTo>
                                            <a:pt x="194" y="880"/>
                                          </a:lnTo>
                                          <a:lnTo>
                                            <a:pt x="243" y="795"/>
                                          </a:lnTo>
                                          <a:lnTo>
                                            <a:pt x="298" y="713"/>
                                          </a:lnTo>
                                          <a:lnTo>
                                            <a:pt x="356" y="633"/>
                                          </a:lnTo>
                                          <a:lnTo>
                                            <a:pt x="419" y="558"/>
                                          </a:lnTo>
                                          <a:lnTo>
                                            <a:pt x="486" y="487"/>
                                          </a:lnTo>
                                          <a:lnTo>
                                            <a:pt x="559" y="420"/>
                                          </a:lnTo>
                                          <a:lnTo>
                                            <a:pt x="633" y="356"/>
                                          </a:lnTo>
                                          <a:lnTo>
                                            <a:pt x="712" y="297"/>
                                          </a:lnTo>
                                          <a:lnTo>
                                            <a:pt x="795" y="244"/>
                                          </a:lnTo>
                                          <a:lnTo>
                                            <a:pt x="881" y="194"/>
                                          </a:lnTo>
                                          <a:lnTo>
                                            <a:pt x="969" y="150"/>
                                          </a:lnTo>
                                          <a:lnTo>
                                            <a:pt x="1061" y="112"/>
                                          </a:lnTo>
                                          <a:lnTo>
                                            <a:pt x="1155" y="78"/>
                                          </a:lnTo>
                                          <a:lnTo>
                                            <a:pt x="1253" y="51"/>
                                          </a:lnTo>
                                          <a:lnTo>
                                            <a:pt x="1352" y="29"/>
                                          </a:lnTo>
                                          <a:lnTo>
                                            <a:pt x="1454" y="12"/>
                                          </a:lnTo>
                                          <a:lnTo>
                                            <a:pt x="1557" y="3"/>
                                          </a:lnTo>
                                          <a:lnTo>
                                            <a:pt x="166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02FBB" w:rsidRPr="00A02FBB" w:rsidRDefault="00A02FBB" w:rsidP="00A02FBB">
                                        <w:pPr>
                                          <w:rPr>
                                            <w:color w:val="37B6AE" w:themeColor="accent1"/>
                                            <w:sz w:val="32"/>
                                            <w:lang w:val="en-PH"/>
                                          </w:rPr>
                                        </w:pPr>
                                        <w:r w:rsidRPr="00A02FBB">
                                          <w:rPr>
                                            <w:color w:val="37B6AE" w:themeColor="accent1"/>
                                            <w:sz w:val="32"/>
                                            <w:lang w:val="en-PH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shape w14:anchorId="3E364F69" id="Freeform 78" o:spid="_x0000_s1026" style="position:absolute;left:0;text-align:left;margin-left:61.9pt;margin-top:-1.25pt;width:25.9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4,33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" adj="-11796480,,540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<v:stroke joinstyle="round"/>
                            <v:formulas/>
                            <v:path arrowok="t" o:connecttype="custom" o:connectlocs="134882,7923;98141,19707;65956,39415;39316,65956;19608,98141;7923,134882;5546,174693;12676,213118;28521,247779;51893,277291;81405,300663;116066,316508;154491,323638;194302,321261;231043,309576;263228,289868;289769,263228;309477,231043;321261,194302;323737,154491;316508,116066;300564,81405;277390,51794;247779,28620;213118,12676;174693,5447;185290,1188;224011,11092;258673,29413;287590,55260;309972,87149;324133,123989;329184,164592;324133,205096;309972,241936;287590,273825;258673,299672;224011,318191;185290,327897;143993,327897;105073,318191;70511,299672;41495,273825;19212,241936;5051,205096;0,164592;5051,123989;19212,87149;41495,55260;70511,29413;105073,11092;143993,1188" o:connectangles="0,0,0,0,0,0,0,0,0,0,0,0,0,0,0,0,0,0,0,0,0,0,0,0,0,0,0,0,0,0,0,0,0,0,0,0,0,0,0,0,0,0,0,0,0,0,0,0,0,0,0,0" textboxrect="0,0,3324,3324"/>
                            <o:lock v:ext="edit" verticies="t"/>
                            <v:textbox>
                              <w:txbxContent>
                                <w:p w:rsidR="00A02FBB" w:rsidRPr="00A02FBB" w:rsidRDefault="00A02FBB" w:rsidP="00A02FBB">
                                  <w:pPr>
                                    <w:rPr>
                                      <w:color w:val="37B6AE" w:themeColor="accent1"/>
                                      <w:sz w:val="32"/>
                                      <w:lang w:val="en-PH"/>
                                    </w:rPr>
                                  </w:pPr>
                                  <w:r w:rsidRPr="00A02FBB">
                                    <w:rPr>
                                      <w:color w:val="37B6AE" w:themeColor="accent1"/>
                                      <w:sz w:val="32"/>
                                      <w:lang w:val="en-PH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441EB9" w:rsidRPr="005152F2" w:rsidTr="00494104">
              <w:trPr>
                <w:trHeight w:val="25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02FBB" w:rsidP="00441EB9">
                  <w:pPr>
                    <w:pStyle w:val="Heading3"/>
                  </w:pPr>
                  <w:r>
                    <w:t>FACEBOOK URL</w:t>
                  </w:r>
                </w:p>
              </w:tc>
            </w:tr>
            <w:tr w:rsidR="00441EB9" w:rsidRPr="005152F2" w:rsidTr="00FF4930">
              <w:trPr>
                <w:trHeight w:val="466"/>
              </w:trPr>
              <w:tc>
                <w:tcPr>
                  <w:tcW w:w="302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044BE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http</w:t>
                  </w:r>
                  <w:r w:rsidRPr="00044BE6">
                    <w:t>://www.facebook.com/</w:t>
                  </w:r>
                  <w:r w:rsidR="00F17888" w:rsidRPr="00F17888">
                    <w:t>kevinmonteza26</w:t>
                  </w:r>
                </w:p>
              </w:tc>
            </w:tr>
            <w:tr w:rsidR="00D64B95" w:rsidRPr="005152F2" w:rsidTr="00FC730A">
              <w:trPr>
                <w:trHeight w:val="2518"/>
              </w:trPr>
              <w:tc>
                <w:tcPr>
                  <w:tcW w:w="3021" w:type="dxa"/>
                  <w:tcMar>
                    <w:top w:w="374" w:type="dxa"/>
                    <w:bottom w:w="115" w:type="dxa"/>
                  </w:tcMar>
                </w:tcPr>
                <w:p w:rsidR="00D64B95" w:rsidRDefault="00D64B95" w:rsidP="002C77B9">
                  <w:pPr>
                    <w:pStyle w:val="Heading3"/>
                  </w:pPr>
                  <w:r>
                    <w:t>OBJECTIVES</w:t>
                  </w:r>
                </w:p>
                <w:p w:rsidR="00D64B95" w:rsidRDefault="00D64B95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2C3F314" wp14:editId="0250FF37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              <w:pict>
                          <v:line w14:anchorId="459A203A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17888" w:rsidRDefault="00F17888" w:rsidP="00FC730A">
                  <w:pPr>
                    <w:pStyle w:val="NoSpacing"/>
                    <w:jc w:val="both"/>
                  </w:pPr>
                </w:p>
                <w:p w:rsidR="007A35DA" w:rsidRDefault="00EA23FC" w:rsidP="00EA23FC">
                  <w:pPr>
                    <w:spacing w:before="120" w:after="0" w:line="240" w:lineRule="auto"/>
                    <w:jc w:val="both"/>
                    <w:rPr>
                      <w:rFonts w:asciiTheme="majorHAnsi" w:hAnsiTheme="majorHAnsi" w:cs="Times New Roman"/>
                      <w:i/>
                      <w:sz w:val="22"/>
                    </w:rPr>
                  </w:pPr>
                  <w:r w:rsidRPr="00EA23FC">
                    <w:rPr>
                      <w:rFonts w:asciiTheme="majorHAnsi" w:hAnsiTheme="majorHAnsi" w:cs="Times New Roman"/>
                      <w:i/>
                      <w:sz w:val="22"/>
                    </w:rPr>
                    <w:t xml:space="preserve">To enhance my ability and knowledge to perform for its full potential and improve myself in solving different problem and task that need to be </w:t>
                  </w:r>
                  <w:r w:rsidR="002051B2" w:rsidRPr="00EA23FC">
                    <w:rPr>
                      <w:rFonts w:asciiTheme="majorHAnsi" w:hAnsiTheme="majorHAnsi" w:cs="Times New Roman"/>
                      <w:i/>
                      <w:sz w:val="22"/>
                    </w:rPr>
                    <w:t>accomplished.</w:t>
                  </w:r>
                  <w:r w:rsidR="002051B2">
                    <w:rPr>
                      <w:rFonts w:asciiTheme="majorHAnsi" w:hAnsiTheme="majorHAnsi" w:cs="Times New Roman"/>
                      <w:i/>
                      <w:sz w:val="22"/>
                    </w:rPr>
                    <w:t xml:space="preserve"> </w:t>
                  </w:r>
                </w:p>
                <w:p w:rsidR="00CF6873" w:rsidRPr="00EA23FC" w:rsidRDefault="002051B2" w:rsidP="00EA23FC">
                  <w:pPr>
                    <w:spacing w:before="120" w:after="0" w:line="240" w:lineRule="auto"/>
                    <w:jc w:val="both"/>
                    <w:rPr>
                      <w:rFonts w:asciiTheme="majorHAnsi" w:hAnsiTheme="majorHAnsi" w:cs="Times New Roman"/>
                      <w:i/>
                      <w:sz w:val="22"/>
                    </w:rPr>
                  </w:pPr>
                  <w:r>
                    <w:rPr>
                      <w:rFonts w:asciiTheme="majorHAnsi" w:hAnsiTheme="majorHAnsi" w:cs="Times New Roman"/>
                      <w:i/>
                      <w:sz w:val="22"/>
                    </w:rPr>
                    <w:t>To</w:t>
                  </w:r>
                  <w:r w:rsidR="00CF6873">
                    <w:rPr>
                      <w:rFonts w:asciiTheme="majorHAnsi" w:hAnsiTheme="majorHAnsi" w:cs="Times New Roman"/>
                      <w:i/>
                      <w:sz w:val="22"/>
                    </w:rPr>
                    <w:t xml:space="preserve"> Learn and Explore more</w:t>
                  </w:r>
                  <w:r w:rsidR="004742DA">
                    <w:rPr>
                      <w:rFonts w:asciiTheme="majorHAnsi" w:hAnsiTheme="majorHAnsi" w:cs="Times New Roman"/>
                      <w:i/>
                      <w:sz w:val="22"/>
                    </w:rPr>
                    <w:t xml:space="preserve"> </w:t>
                  </w:r>
                </w:p>
                <w:p w:rsidR="00D64B95" w:rsidRDefault="00D64B95" w:rsidP="00D64B95"/>
              </w:tc>
            </w:tr>
          </w:tbl>
          <w:p w:rsidR="00B93310" w:rsidRPr="005152F2" w:rsidRDefault="00B93310" w:rsidP="003856C9"/>
        </w:tc>
        <w:tc>
          <w:tcPr>
            <w:tcW w:w="722" w:type="dxa"/>
          </w:tcPr>
          <w:p w:rsidR="00B93310" w:rsidRPr="005152F2" w:rsidRDefault="00B93310" w:rsidP="00463463"/>
        </w:tc>
        <w:tc>
          <w:tcPr>
            <w:tcW w:w="6183" w:type="dxa"/>
          </w:tcPr>
          <w:tbl>
            <w:tblPr>
              <w:tblW w:w="4992" w:type="pct"/>
              <w:tblInd w:w="5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71"/>
            </w:tblGrid>
            <w:tr w:rsidR="008443EE" w:rsidTr="00FB2902">
              <w:trPr>
                <w:trHeight w:val="2703"/>
              </w:trPr>
              <w:tc>
                <w:tcPr>
                  <w:tcW w:w="617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443EE" w:rsidRDefault="008443EE" w:rsidP="008443EE">
                  <w:pPr>
                    <w:pStyle w:val="Heading2"/>
                    <w:tabs>
                      <w:tab w:val="left" w:pos="615"/>
                      <w:tab w:val="center" w:pos="2975"/>
                    </w:tabs>
                    <w:jc w:val="lef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475615</wp:posOffset>
                            </wp:positionV>
                            <wp:extent cx="3733800" cy="2472690"/>
                            <wp:effectExtent l="0" t="0" r="0" b="3810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33800" cy="24726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B2902" w:rsidRPr="00A02FBB" w:rsidRDefault="00FB2902" w:rsidP="00FB2902">
                                        <w:pPr>
                                          <w:pStyle w:val="Heading4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PHP Developer</w:t>
                                        </w:r>
                                      </w:p>
                                      <w:p w:rsidR="00FB2902" w:rsidRPr="00A02FBB" w:rsidRDefault="00FB2902" w:rsidP="00FB2902">
                                        <w:pPr>
                                          <w:pStyle w:val="Heading5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June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- Present</w:t>
                                        </w:r>
                                      </w:p>
                                      <w:p w:rsidR="00FB2902" w:rsidRPr="008443EE" w:rsidRDefault="00FB2902" w:rsidP="00FB2902">
                                        <w:pPr>
                                          <w:rPr>
                                            <w:b/>
                                            <w:i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4"/>
                                          </w:rPr>
                                          <w:t>Flexion Technology</w:t>
                                        </w:r>
                                      </w:p>
                                      <w:p w:rsidR="00FB2902" w:rsidRPr="008443EE" w:rsidRDefault="00FB2902" w:rsidP="00FB2902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u w:val="single"/>
                                          </w:rPr>
                                          <w:t>Developing and maintaining web systems, work on the deliverables as set by the Company</w:t>
                                        </w:r>
                                      </w:p>
                                      <w:p w:rsidR="008443EE" w:rsidRPr="00A02FBB" w:rsidRDefault="008443EE" w:rsidP="008443EE">
                                        <w:pPr>
                                          <w:pStyle w:val="Heading4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ICT Staff (Computer System V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sz w:val="22"/>
                                          </w:rPr>
                                          <w:t>alidation)</w:t>
                                        </w:r>
                                      </w:p>
                                      <w:p w:rsidR="008443EE" w:rsidRPr="00A02FBB" w:rsidRDefault="008443EE" w:rsidP="008443EE">
                                        <w:pPr>
                                          <w:pStyle w:val="Heading5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July</w:t>
                                        </w:r>
                                        <w:r w:rsidR="00FB2902">
                                          <w:rPr>
                                            <w:sz w:val="22"/>
                                          </w:rPr>
                                          <w:t xml:space="preserve"> 2018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</w:t>
                                        </w:r>
                                        <w:r w:rsidR="00FB2902">
                                          <w:rPr>
                                            <w:sz w:val="22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sz w:val="22"/>
                                          </w:rPr>
                                          <w:t xml:space="preserve"> </w:t>
                                        </w:r>
                                        <w:r w:rsidR="00FB2902">
                                          <w:rPr>
                                            <w:sz w:val="22"/>
                                          </w:rPr>
                                          <w:t>May 2019</w:t>
                                        </w:r>
                                      </w:p>
                                      <w:p w:rsidR="008443EE" w:rsidRPr="008443EE" w:rsidRDefault="008443EE" w:rsidP="008443EE">
                                        <w:pPr>
                                          <w:rPr>
                                            <w:b/>
                                            <w:i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sz w:val="24"/>
                                          </w:rPr>
                                          <w:t>Terumo Philippines Corporation</w:t>
                                        </w:r>
                                      </w:p>
                                      <w:p w:rsidR="008443EE" w:rsidRDefault="008443EE" w:rsidP="008443EE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u w:val="single"/>
                                          </w:rPr>
                                          <w:t>Perform</w:t>
                                        </w:r>
                                        <w:r w:rsidR="00747892">
                                          <w:rPr>
                                            <w:u w:val="single"/>
                                          </w:rPr>
                                          <w:t xml:space="preserve"> Software Validation of Terumo’s Computer System,</w:t>
                                        </w:r>
                                      </w:p>
                                      <w:p w:rsidR="00747892" w:rsidRPr="008443EE" w:rsidRDefault="00747892" w:rsidP="008443EE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u w:val="single"/>
                                          </w:rPr>
                                          <w:t>Develop internal software for monitoring team activities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7" type="#_x0000_t202" style="position:absolute;margin-left:3pt;margin-top:37.45pt;width:294pt;height:19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" stroked="f">
                            <v:textbox>
                              <w:txbxContent>
                                <w:p w:rsidR="00FB2902" w:rsidRPr="00A02FBB" w:rsidRDefault="00FB2902" w:rsidP="00FB2902">
                                  <w:pPr>
                                    <w:pStyle w:val="Heading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PHP Developer</w:t>
                                  </w:r>
                                </w:p>
                                <w:p w:rsidR="00FB2902" w:rsidRPr="00A02FBB" w:rsidRDefault="00FB2902" w:rsidP="00FB2902">
                                  <w:pPr>
                                    <w:pStyle w:val="Heading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June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- Present</w:t>
                                  </w:r>
                                </w:p>
                                <w:p w:rsidR="00FB2902" w:rsidRPr="008443EE" w:rsidRDefault="00FB2902" w:rsidP="00FB2902">
                                  <w:pPr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Flexion Technology</w:t>
                                  </w:r>
                                </w:p>
                                <w:p w:rsidR="00FB2902" w:rsidRPr="008443EE" w:rsidRDefault="00FB2902" w:rsidP="00FB2902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Developing and maintaining web systems, work on the deliverables as set by the Company</w:t>
                                  </w:r>
                                </w:p>
                                <w:p w:rsidR="008443EE" w:rsidRPr="00A02FBB" w:rsidRDefault="008443EE" w:rsidP="008443EE">
                                  <w:pPr>
                                    <w:pStyle w:val="Heading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ICT Staff (Computer System V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sz w:val="22"/>
                                    </w:rPr>
                                    <w:t>alidation)</w:t>
                                  </w:r>
                                </w:p>
                                <w:p w:rsidR="008443EE" w:rsidRPr="00A02FBB" w:rsidRDefault="008443EE" w:rsidP="008443EE">
                                  <w:pPr>
                                    <w:pStyle w:val="Heading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July</w:t>
                                  </w:r>
                                  <w:r w:rsidR="00FB2902">
                                    <w:rPr>
                                      <w:sz w:val="22"/>
                                    </w:rPr>
                                    <w:t xml:space="preserve"> 2018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="00FB2902">
                                    <w:rPr>
                                      <w:sz w:val="22"/>
                                    </w:rPr>
                                    <w:t>–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="00FB2902">
                                    <w:rPr>
                                      <w:sz w:val="22"/>
                                    </w:rPr>
                                    <w:t>May 2019</w:t>
                                  </w:r>
                                </w:p>
                                <w:p w:rsidR="008443EE" w:rsidRPr="008443EE" w:rsidRDefault="008443EE" w:rsidP="008443EE">
                                  <w:pPr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Terumo Philippines Corporation</w:t>
                                  </w:r>
                                </w:p>
                                <w:p w:rsidR="008443EE" w:rsidRDefault="008443EE" w:rsidP="008443EE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Perform</w:t>
                                  </w:r>
                                  <w:r w:rsidR="00747892">
                                    <w:rPr>
                                      <w:u w:val="single"/>
                                    </w:rPr>
                                    <w:t xml:space="preserve"> Software Validation of Terumo’s Computer System,</w:t>
                                  </w:r>
                                </w:p>
                                <w:p w:rsidR="00747892" w:rsidRPr="008443EE" w:rsidRDefault="00747892" w:rsidP="008443EE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Develop internal software for monitoring team activities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tab/>
                  </w:r>
                  <w:r>
                    <w:tab/>
                    <w:t>Work Experience</w:t>
                  </w:r>
                </w:p>
              </w:tc>
            </w:tr>
            <w:tr w:rsidR="008F6337" w:rsidTr="00FB2902">
              <w:trPr>
                <w:trHeight w:val="3993"/>
              </w:trPr>
              <w:tc>
                <w:tcPr>
                  <w:tcW w:w="6171" w:type="dxa"/>
                  <w:tcBorders>
                    <w:bottom w:val="single" w:sz="4" w:space="0" w:color="auto"/>
                  </w:tcBorders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02F48" w:rsidP="008F6337">
                  <w:pPr>
                    <w:pStyle w:val="Heading2"/>
                  </w:pPr>
                  <w:r>
                    <w:t>TRAININGS</w:t>
                  </w:r>
                </w:p>
                <w:p w:rsidR="00125E60" w:rsidRPr="00A02FBB" w:rsidRDefault="00125E60" w:rsidP="00125E60">
                  <w:pPr>
                    <w:pStyle w:val="Heading4"/>
                    <w:rPr>
                      <w:sz w:val="22"/>
                    </w:rPr>
                  </w:pPr>
                  <w:r>
                    <w:rPr>
                      <w:sz w:val="22"/>
                    </w:rPr>
                    <w:t>Basic networking and cctv installation</w:t>
                  </w:r>
                </w:p>
                <w:p w:rsidR="00125E60" w:rsidRPr="00A02FBB" w:rsidRDefault="00D53278" w:rsidP="00125E60">
                  <w:pPr>
                    <w:pStyle w:val="Heading5"/>
                    <w:rPr>
                      <w:sz w:val="22"/>
                    </w:rPr>
                  </w:pPr>
                  <w:r>
                    <w:rPr>
                      <w:sz w:val="22"/>
                    </w:rPr>
                    <w:t>August</w:t>
                  </w:r>
                  <w:r w:rsidR="00125E60">
                    <w:rPr>
                      <w:sz w:val="22"/>
                    </w:rPr>
                    <w:t xml:space="preserve"> 2018</w:t>
                  </w:r>
                </w:p>
                <w:p w:rsidR="00125E60" w:rsidRPr="00125E60" w:rsidRDefault="00125E60" w:rsidP="00125E60">
                  <w:pPr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‘Trainee’</w:t>
                  </w:r>
                </w:p>
                <w:p w:rsidR="008F6337" w:rsidRPr="00A02FBB" w:rsidRDefault="00161E17" w:rsidP="002B3890">
                  <w:pPr>
                    <w:pStyle w:val="Heading4"/>
                    <w:rPr>
                      <w:sz w:val="22"/>
                    </w:rPr>
                  </w:pPr>
                  <w:r>
                    <w:rPr>
                      <w:sz w:val="22"/>
                    </w:rPr>
                    <w:t>department of science and technology calabarzon region 4a (dost)</w:t>
                  </w:r>
                </w:p>
                <w:p w:rsidR="008F6337" w:rsidRPr="00A02FBB" w:rsidRDefault="00161E17" w:rsidP="008F6337">
                  <w:pPr>
                    <w:pStyle w:val="Heading5"/>
                    <w:rPr>
                      <w:sz w:val="22"/>
                    </w:rPr>
                  </w:pPr>
                  <w:r>
                    <w:rPr>
                      <w:sz w:val="22"/>
                    </w:rPr>
                    <w:t>February - May 2018</w:t>
                  </w:r>
                </w:p>
                <w:p w:rsidR="00125E60" w:rsidRDefault="00DC1AC9" w:rsidP="00417E42">
                  <w:pPr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‘</w:t>
                  </w:r>
                  <w:r w:rsidR="00161E17">
                    <w:rPr>
                      <w:i/>
                      <w:sz w:val="24"/>
                    </w:rPr>
                    <w:t>Trainee</w:t>
                  </w:r>
                  <w:r>
                    <w:rPr>
                      <w:i/>
                      <w:sz w:val="24"/>
                    </w:rPr>
                    <w:t>’</w:t>
                  </w:r>
                </w:p>
                <w:p w:rsidR="00FF4930" w:rsidRDefault="00161E17" w:rsidP="008F6337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Develop Web-based System using LARAVEL (PHP Framework)</w:t>
                  </w:r>
                </w:p>
                <w:p w:rsidR="00417E42" w:rsidRPr="00FF4930" w:rsidRDefault="00417E42" w:rsidP="008F6337">
                  <w:pPr>
                    <w:rPr>
                      <w:u w:val="single"/>
                    </w:rPr>
                  </w:pPr>
                </w:p>
                <w:p w:rsidR="00A02FBB" w:rsidRPr="00A02FBB" w:rsidRDefault="00A02FBB" w:rsidP="008F6337">
                  <w:pPr>
                    <w:rPr>
                      <w:i/>
                      <w:sz w:val="2"/>
                    </w:rPr>
                  </w:pPr>
                </w:p>
                <w:p w:rsidR="00A02FBB" w:rsidRDefault="004E4CCA" w:rsidP="00A02FBB">
                  <w:pPr>
                    <w:pStyle w:val="Heading5"/>
                    <w:rPr>
                      <w:b/>
                      <w:iCs/>
                      <w:caps/>
                      <w:sz w:val="22"/>
                    </w:rPr>
                  </w:pPr>
                  <w:r>
                    <w:rPr>
                      <w:b/>
                      <w:iCs/>
                      <w:caps/>
                      <w:sz w:val="22"/>
                    </w:rPr>
                    <w:t>COMPUTER SYSTEM SERVICING NCII TRAINING</w:t>
                  </w:r>
                </w:p>
                <w:p w:rsidR="00A02FBB" w:rsidRDefault="004E4CCA" w:rsidP="00A02FBB">
                  <w:pPr>
                    <w:rPr>
                      <w:rFonts w:asciiTheme="majorHAnsi" w:eastAsiaTheme="majorEastAsia" w:hAnsiTheme="majorHAnsi" w:cstheme="majorBidi"/>
                      <w:sz w:val="22"/>
                    </w:rPr>
                  </w:pPr>
                  <w:r>
                    <w:rPr>
                      <w:rFonts w:asciiTheme="majorHAnsi" w:eastAsiaTheme="majorEastAsia" w:hAnsiTheme="majorHAnsi" w:cstheme="majorBidi"/>
                      <w:sz w:val="22"/>
                    </w:rPr>
                    <w:t>June 2016 – October 2016</w:t>
                  </w:r>
                </w:p>
                <w:p w:rsidR="00FF4930" w:rsidRDefault="000A34FD" w:rsidP="008443EE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Install and Configure Computer Systems, Set up Computer Networks, Set up Computer Servers</w:t>
                  </w:r>
                  <w:r w:rsidR="006977E3">
                    <w:rPr>
                      <w:u w:val="single"/>
                    </w:rPr>
                    <w:t xml:space="preserve"> (Competent)</w:t>
                  </w:r>
                </w:p>
                <w:p w:rsidR="00FB2902" w:rsidRDefault="00FB2902" w:rsidP="008443EE">
                  <w:pPr>
                    <w:rPr>
                      <w:u w:val="single"/>
                    </w:rPr>
                  </w:pPr>
                </w:p>
                <w:p w:rsidR="00FB2902" w:rsidRPr="005152F2" w:rsidRDefault="00FB2902" w:rsidP="00FB2902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2772F54C0534BBAB9A8142C64087601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t>Education</w:t>
                      </w:r>
                    </w:sdtContent>
                  </w:sdt>
                </w:p>
                <w:p w:rsidR="00FB2902" w:rsidRDefault="00FB2902" w:rsidP="00FB2902">
                  <w:pPr>
                    <w:pStyle w:val="Heading4"/>
                    <w:rPr>
                      <w:sz w:val="2"/>
                      <w:szCs w:val="2"/>
                    </w:rPr>
                  </w:pPr>
                  <w:r>
                    <w:rPr>
                      <w:sz w:val="2"/>
                      <w:szCs w:val="2"/>
                    </w:rPr>
                    <w:br/>
                  </w:r>
                </w:p>
                <w:p w:rsidR="00FB2902" w:rsidRDefault="00FB2902" w:rsidP="00FB2902">
                  <w:pPr>
                    <w:pStyle w:val="Heading4"/>
                    <w:rPr>
                      <w:sz w:val="2"/>
                      <w:szCs w:val="2"/>
                    </w:rPr>
                  </w:pPr>
                </w:p>
                <w:p w:rsidR="00FB2902" w:rsidRPr="00F17888" w:rsidRDefault="00FB2902" w:rsidP="00FB2902">
                  <w:pPr>
                    <w:pStyle w:val="Heading4"/>
                    <w:rPr>
                      <w:sz w:val="2"/>
                      <w:szCs w:val="2"/>
                    </w:rPr>
                  </w:pPr>
                  <w:r>
                    <w:rPr>
                      <w:sz w:val="2"/>
                      <w:szCs w:val="2"/>
                    </w:rPr>
                    <w:br/>
                  </w:r>
                  <w:r>
                    <w:rPr>
                      <w:sz w:val="2"/>
                      <w:szCs w:val="2"/>
                    </w:rPr>
                    <w:br/>
                  </w:r>
                  <w:r>
                    <w:rPr>
                      <w:sz w:val="2"/>
                      <w:szCs w:val="2"/>
                    </w:rPr>
                    <w:br/>
                  </w:r>
                  <w:r>
                    <w:rPr>
                      <w:sz w:val="2"/>
                      <w:szCs w:val="2"/>
                    </w:rPr>
                    <w:br/>
                  </w:r>
                  <w:r>
                    <w:rPr>
                      <w:sz w:val="2"/>
                      <w:szCs w:val="2"/>
                    </w:rPr>
                    <w:br/>
                  </w:r>
                  <w:r>
                    <w:rPr>
                      <w:sz w:val="2"/>
                      <w:szCs w:val="2"/>
                    </w:rPr>
                    <w:br/>
                  </w:r>
                  <w:r>
                    <w:rPr>
                      <w:sz w:val="2"/>
                      <w:szCs w:val="2"/>
                    </w:rPr>
                    <w:br/>
                  </w:r>
                </w:p>
                <w:p w:rsidR="00FB2902" w:rsidRPr="0043426C" w:rsidRDefault="00FB2902" w:rsidP="00FB2902">
                  <w:pPr>
                    <w:pStyle w:val="Heading4"/>
                  </w:pPr>
                  <w:r>
                    <w:t>TERTIARY (2013 - 2018)</w:t>
                  </w:r>
                </w:p>
                <w:p w:rsidR="00FB2902" w:rsidRDefault="00FB2902" w:rsidP="00FB2902">
                  <w:pPr>
                    <w:pStyle w:val="Heading5"/>
                  </w:pPr>
                  <w:r>
                    <w:t>Bachelor of Science in Information Technology</w:t>
                  </w:r>
                </w:p>
                <w:p w:rsidR="00FB2902" w:rsidRPr="001B52BA" w:rsidRDefault="00FB2902" w:rsidP="00FB2902">
                  <w:pPr>
                    <w:rPr>
                      <w:i/>
                    </w:rPr>
                  </w:pPr>
                  <w:r>
                    <w:rPr>
                      <w:i/>
                    </w:rPr>
                    <w:t>Laguna University</w:t>
                  </w:r>
                </w:p>
                <w:p w:rsidR="00FB2902" w:rsidRPr="0043426C" w:rsidRDefault="00FB2902" w:rsidP="00FB2902">
                  <w:pPr>
                    <w:pStyle w:val="Heading4"/>
                  </w:pPr>
                  <w:r>
                    <w:t>secondary / MARCH 2012</w:t>
                  </w:r>
                </w:p>
                <w:p w:rsidR="00FB2902" w:rsidRDefault="00FB2902" w:rsidP="00FB2902">
                  <w:pPr>
                    <w:rPr>
                      <w:u w:val="single"/>
                    </w:rPr>
                  </w:pPr>
                  <w:proofErr w:type="spellStart"/>
                  <w:r>
                    <w:t>Masico</w:t>
                  </w:r>
                  <w:proofErr w:type="spellEnd"/>
                  <w:r>
                    <w:t xml:space="preserve"> National High School</w:t>
                  </w:r>
                </w:p>
                <w:p w:rsidR="00FB2902" w:rsidRPr="00FF4930" w:rsidRDefault="00FB2902" w:rsidP="008443EE">
                  <w:pPr>
                    <w:rPr>
                      <w:i/>
                      <w:sz w:val="2"/>
                      <w:szCs w:val="2"/>
                    </w:rPr>
                  </w:pPr>
                </w:p>
              </w:tc>
            </w:tr>
          </w:tbl>
          <w:p w:rsidR="001B52BA" w:rsidRPr="005152F2" w:rsidRDefault="001B52BA" w:rsidP="001F1D8B">
            <w:pPr>
              <w:jc w:val="both"/>
            </w:pPr>
          </w:p>
        </w:tc>
      </w:tr>
    </w:tbl>
    <w:p w:rsidR="002B3960" w:rsidRDefault="002B3960" w:rsidP="00DB4C9A">
      <w:pPr>
        <w:jc w:val="both"/>
      </w:pPr>
    </w:p>
    <w:tbl>
      <w:tblPr>
        <w:tblW w:w="10530" w:type="dxa"/>
        <w:tblInd w:w="-360" w:type="dxa"/>
        <w:tblLayout w:type="fixed"/>
        <w:tblLook w:val="04A0" w:firstRow="1" w:lastRow="0" w:firstColumn="1" w:lastColumn="0" w:noHBand="0" w:noVBand="1"/>
        <w:tblDescription w:val="Right side layout table"/>
      </w:tblPr>
      <w:tblGrid>
        <w:gridCol w:w="10530"/>
      </w:tblGrid>
      <w:tr w:rsidR="007A35DA" w:rsidTr="007A35DA">
        <w:trPr>
          <w:trHeight w:val="2136"/>
        </w:trPr>
        <w:tc>
          <w:tcPr>
            <w:tcW w:w="10530" w:type="dxa"/>
            <w:tcMar>
              <w:top w:w="0" w:type="dxa"/>
              <w:left w:w="115" w:type="dxa"/>
              <w:bottom w:w="374" w:type="dxa"/>
              <w:right w:w="115" w:type="dxa"/>
            </w:tcMar>
          </w:tcPr>
          <w:p w:rsidR="007A35DA" w:rsidRDefault="007A35DA">
            <w:pPr>
              <w:pStyle w:val="Heading2"/>
              <w:ind w:left="-29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492760</wp:posOffset>
                      </wp:positionV>
                      <wp:extent cx="6505575" cy="990600"/>
                      <wp:effectExtent l="0" t="0" r="9525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5575" cy="990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35DA" w:rsidRDefault="007A35DA" w:rsidP="007A35D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 w:rsidRPr="00F17888">
                                    <w:rPr>
                                      <w:sz w:val="22"/>
                                    </w:rPr>
                                    <w:t xml:space="preserve">PROGRAMMING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(PHP LARAVEL FRAMEWORK, JQUERY, JAVASCRIPT,MYSQL,VB.NET) </w:t>
                                  </w:r>
                                </w:p>
                                <w:p w:rsidR="007A35DA" w:rsidRPr="007A35DA" w:rsidRDefault="007A35DA" w:rsidP="007A35D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BASIC </w:t>
                                  </w:r>
                                  <w:r w:rsidRPr="00F17888">
                                    <w:rPr>
                                      <w:sz w:val="22"/>
                                    </w:rPr>
                                    <w:t>HARDWARE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AND NETWORK</w:t>
                                  </w:r>
                                  <w:r w:rsidRPr="00F17888">
                                    <w:rPr>
                                      <w:sz w:val="22"/>
                                    </w:rPr>
                                    <w:t xml:space="preserve"> TROUBLESHOOTING </w:t>
                                  </w:r>
                                </w:p>
                                <w:p w:rsidR="007A35DA" w:rsidRDefault="007A35DA" w:rsidP="007A35DA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36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 w:rsidRPr="00F17888">
                                    <w:rPr>
                                      <w:sz w:val="22"/>
                                    </w:rPr>
                                    <w:t>MICROSOFT OFFICE (MS WORD, EXCEL, POWERPOINT, INTERNET, ETC)</w:t>
                                  </w:r>
                                </w:p>
                                <w:p w:rsidR="007A35DA" w:rsidRPr="007A35DA" w:rsidRDefault="007A35DA" w:rsidP="007A35DA">
                                  <w:pPr>
                                    <w:pStyle w:val="ListParagraph"/>
                                    <w:spacing w:line="360" w:lineRule="auto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 w:rsidRPr="007A35DA">
                                    <w:rPr>
                                      <w:sz w:val="22"/>
                                    </w:rPr>
                                    <w:t>ADOBE CREATIVE SUITE (PHOTOSHOP, DREAMWEAVER)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id="_x0000_s1028" type="#_x0000_t202" style="position:absolute;left:0;text-align:left;margin-left:-5.6pt;margin-top:38.8pt;width:512.2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" stroked="f">
                      <v:textbox>
                        <w:txbxContent>
                          <w:p w:rsidR="007A35DA" w:rsidRDefault="007A35DA" w:rsidP="007A35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F17888">
                              <w:rPr>
                                <w:sz w:val="22"/>
                              </w:rPr>
                              <w:t xml:space="preserve">PROGRAMMING </w:t>
                            </w:r>
                            <w:r>
                              <w:rPr>
                                <w:sz w:val="22"/>
                              </w:rPr>
                              <w:t xml:space="preserve">(PHP LARAVEL FRAMEWORK, JQUERY, JAVASCRIPT,MYSQL,VB.NET) </w:t>
                            </w:r>
                          </w:p>
                          <w:p w:rsidR="007A35DA" w:rsidRPr="007A35DA" w:rsidRDefault="007A35DA" w:rsidP="007A35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BASIC </w:t>
                            </w:r>
                            <w:r w:rsidRPr="00F17888">
                              <w:rPr>
                                <w:sz w:val="22"/>
                              </w:rPr>
                              <w:t>HARDWARE</w:t>
                            </w:r>
                            <w:r>
                              <w:rPr>
                                <w:sz w:val="22"/>
                              </w:rPr>
                              <w:t xml:space="preserve"> AND NETWORK</w:t>
                            </w:r>
                            <w:r w:rsidRPr="00F17888">
                              <w:rPr>
                                <w:sz w:val="22"/>
                              </w:rPr>
                              <w:t xml:space="preserve"> TROUBLESHOOTING </w:t>
                            </w:r>
                          </w:p>
                          <w:p w:rsidR="007A35DA" w:rsidRDefault="007A35DA" w:rsidP="007A35D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F17888">
                              <w:rPr>
                                <w:sz w:val="22"/>
                              </w:rPr>
                              <w:t>MICROSOFT OFFICE (MS WORD, EXCEL, POWERPOINT, INTERNET, ETC)</w:t>
                            </w:r>
                          </w:p>
                          <w:p w:rsidR="007A35DA" w:rsidRPr="007A35DA" w:rsidRDefault="007A35DA" w:rsidP="007A35DA">
                            <w:pPr>
                              <w:pStyle w:val="ListParagraph"/>
                              <w:spacing w:line="360" w:lineRule="auto"/>
                              <w:jc w:val="left"/>
                              <w:rPr>
                                <w:sz w:val="22"/>
                              </w:rPr>
                            </w:pPr>
                            <w:r w:rsidRPr="007A35DA">
                              <w:rPr>
                                <w:sz w:val="22"/>
                              </w:rPr>
                              <w:t>ADOBE CREATIVE SUITE (PHOTOSHOP, DREAMWEAVER)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Skills</w:t>
            </w:r>
          </w:p>
        </w:tc>
      </w:tr>
      <w:tr w:rsidR="002B3960" w:rsidTr="002B3960">
        <w:trPr>
          <w:trHeight w:val="3912"/>
        </w:trPr>
        <w:tc>
          <w:tcPr>
            <w:tcW w:w="10530" w:type="dxa"/>
            <w:tcMar>
              <w:top w:w="0" w:type="dxa"/>
              <w:left w:w="115" w:type="dxa"/>
              <w:bottom w:w="374" w:type="dxa"/>
              <w:right w:w="115" w:type="dxa"/>
            </w:tcMar>
          </w:tcPr>
          <w:p w:rsidR="002B3960" w:rsidRDefault="002B3960">
            <w:pPr>
              <w:pStyle w:val="Heading2"/>
              <w:ind w:left="-29"/>
            </w:pPr>
            <w:r>
              <w:t>SEMINARS ATTENDED</w:t>
            </w:r>
          </w:p>
          <w:p w:rsidR="00EE62D0" w:rsidRPr="00A22502" w:rsidRDefault="00EE62D0" w:rsidP="00A22502">
            <w:pPr>
              <w:spacing w:line="276" w:lineRule="auto"/>
              <w:jc w:val="left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2</w:t>
            </w:r>
            <w:r w:rsidRPr="00EE62D0">
              <w:rPr>
                <w:b/>
                <w:sz w:val="22"/>
                <w:vertAlign w:val="superscript"/>
              </w:rPr>
              <w:t>ND</w:t>
            </w:r>
            <w:r>
              <w:rPr>
                <w:b/>
                <w:sz w:val="22"/>
              </w:rPr>
              <w:t xml:space="preserve"> IT CONFERENCE 2018</w:t>
            </w:r>
          </w:p>
          <w:p w:rsidR="00EE62D0" w:rsidRPr="00A22502" w:rsidRDefault="00477BC5" w:rsidP="00A22502">
            <w:pPr>
              <w:spacing w:after="0" w:line="276" w:lineRule="auto"/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 w:rsidRPr="00A22502">
              <w:rPr>
                <w:rFonts w:asciiTheme="majorHAnsi" w:hAnsiTheme="majorHAnsi" w:cs="Times New Roman"/>
                <w:i/>
                <w:sz w:val="22"/>
                <w:szCs w:val="22"/>
              </w:rPr>
              <w:t>“GLOBAL PREPAREDNESS FOR MOBILE TECHNOLOGY SKILLS OF THE MILLENNIAL”</w:t>
            </w:r>
          </w:p>
          <w:p w:rsidR="002B5823" w:rsidRPr="002B5823" w:rsidRDefault="002B5823" w:rsidP="00A22502">
            <w:pPr>
              <w:spacing w:after="0" w:line="276" w:lineRule="auto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B5823">
              <w:rPr>
                <w:rFonts w:asciiTheme="majorHAnsi" w:hAnsiTheme="majorHAnsi" w:cs="Times New Roman"/>
                <w:sz w:val="22"/>
                <w:szCs w:val="22"/>
              </w:rPr>
              <w:t>Laguna University New Building Audio Visual Room, Laguna Sports Complex, Sta. Cruz Laguna</w:t>
            </w:r>
          </w:p>
          <w:p w:rsidR="002B3960" w:rsidRDefault="00EE62D0" w:rsidP="008C1C4D">
            <w:pPr>
              <w:spacing w:line="276" w:lineRule="auto"/>
              <w:jc w:val="left"/>
            </w:pPr>
            <w:r>
              <w:t>May 4, 2018</w:t>
            </w:r>
          </w:p>
          <w:p w:rsidR="008C1C4D" w:rsidRDefault="008C1C4D" w:rsidP="008C1C4D">
            <w:pPr>
              <w:spacing w:line="276" w:lineRule="auto"/>
              <w:jc w:val="left"/>
            </w:pPr>
          </w:p>
          <w:p w:rsidR="003521B2" w:rsidRPr="00A22502" w:rsidRDefault="003521B2" w:rsidP="00A22502">
            <w:pPr>
              <w:spacing w:after="0" w:line="276" w:lineRule="auto"/>
              <w:jc w:val="both"/>
              <w:rPr>
                <w:rFonts w:asciiTheme="majorHAnsi" w:hAnsiTheme="majorHAnsi" w:cs="Times New Roman"/>
                <w:i/>
                <w:sz w:val="22"/>
              </w:rPr>
            </w:pPr>
            <w:r w:rsidRPr="003521B2">
              <w:rPr>
                <w:rFonts w:asciiTheme="majorHAnsi" w:hAnsiTheme="majorHAnsi" w:cs="Times New Roman"/>
                <w:b/>
                <w:sz w:val="22"/>
              </w:rPr>
              <w:t>SOUTHERN LUZON YOUTH CONGRESS ON INFORMATION TECHNOLOGY 2017</w:t>
            </w:r>
            <w:r w:rsidRPr="003521B2">
              <w:rPr>
                <w:rFonts w:asciiTheme="majorHAnsi" w:hAnsiTheme="majorHAnsi" w:cs="Times New Roman"/>
                <w:sz w:val="22"/>
              </w:rPr>
              <w:t xml:space="preserve"> </w:t>
            </w:r>
          </w:p>
          <w:p w:rsidR="003521B2" w:rsidRPr="00A22502" w:rsidRDefault="00D3444A" w:rsidP="00A22502">
            <w:pPr>
              <w:spacing w:after="0" w:line="276" w:lineRule="auto"/>
              <w:jc w:val="both"/>
              <w:rPr>
                <w:rFonts w:asciiTheme="majorHAnsi" w:hAnsiTheme="majorHAnsi" w:cs="Times New Roman"/>
                <w:i/>
                <w:sz w:val="22"/>
              </w:rPr>
            </w:pPr>
            <w:r w:rsidRPr="00A22502">
              <w:rPr>
                <w:rFonts w:asciiTheme="majorHAnsi" w:hAnsiTheme="majorHAnsi" w:cs="Times New Roman"/>
                <w:i/>
                <w:sz w:val="22"/>
              </w:rPr>
              <w:t>“EMPOWERING PEOPLE AND INNOVATION IN COMPUTING TOWARDS ASEAN INTEGRATION: TECHNOPRENEURSHIP, ADOBE ANIMATE, NETWORK SECURITY AND MACHINE LEARNING”</w:t>
            </w:r>
          </w:p>
          <w:p w:rsidR="003521B2" w:rsidRPr="00D3444A" w:rsidRDefault="003521B2" w:rsidP="00A22502">
            <w:pPr>
              <w:spacing w:after="0" w:line="276" w:lineRule="auto"/>
              <w:jc w:val="both"/>
              <w:rPr>
                <w:rFonts w:asciiTheme="majorHAnsi" w:hAnsiTheme="majorHAnsi" w:cs="Times New Roman"/>
                <w:b/>
                <w:color w:val="323E4F" w:themeColor="text2" w:themeShade="BF"/>
                <w:sz w:val="22"/>
              </w:rPr>
            </w:pPr>
            <w:proofErr w:type="spellStart"/>
            <w:r w:rsidRPr="00D3444A">
              <w:rPr>
                <w:rFonts w:asciiTheme="majorHAnsi" w:hAnsiTheme="majorHAnsi" w:cs="Times New Roman"/>
                <w:sz w:val="22"/>
              </w:rPr>
              <w:t>Malvar</w:t>
            </w:r>
            <w:proofErr w:type="spellEnd"/>
            <w:r w:rsidRPr="00D3444A">
              <w:rPr>
                <w:rFonts w:asciiTheme="majorHAnsi" w:hAnsiTheme="majorHAnsi" w:cs="Times New Roman"/>
                <w:sz w:val="22"/>
              </w:rPr>
              <w:t xml:space="preserve"> Cultural Center, </w:t>
            </w:r>
            <w:proofErr w:type="spellStart"/>
            <w:r w:rsidRPr="00D3444A">
              <w:rPr>
                <w:rFonts w:asciiTheme="majorHAnsi" w:hAnsiTheme="majorHAnsi" w:cs="Times New Roman"/>
                <w:sz w:val="22"/>
              </w:rPr>
              <w:t>Malvar</w:t>
            </w:r>
            <w:proofErr w:type="spellEnd"/>
            <w:r w:rsidRPr="00D3444A">
              <w:rPr>
                <w:rFonts w:asciiTheme="majorHAnsi" w:hAnsiTheme="majorHAnsi" w:cs="Times New Roman"/>
                <w:sz w:val="22"/>
              </w:rPr>
              <w:t xml:space="preserve"> </w:t>
            </w:r>
            <w:proofErr w:type="spellStart"/>
            <w:r w:rsidRPr="00D3444A">
              <w:rPr>
                <w:rFonts w:asciiTheme="majorHAnsi" w:hAnsiTheme="majorHAnsi" w:cs="Times New Roman"/>
                <w:sz w:val="22"/>
              </w:rPr>
              <w:t>Batanggas</w:t>
            </w:r>
            <w:proofErr w:type="spellEnd"/>
            <w:r w:rsidRPr="00D3444A">
              <w:rPr>
                <w:rFonts w:asciiTheme="majorHAnsi" w:hAnsiTheme="majorHAnsi" w:cs="Times New Roman"/>
                <w:b/>
                <w:color w:val="323E4F" w:themeColor="text2" w:themeShade="BF"/>
                <w:sz w:val="22"/>
              </w:rPr>
              <w:t xml:space="preserve"> </w:t>
            </w:r>
          </w:p>
          <w:p w:rsidR="003521B2" w:rsidRPr="003521B2" w:rsidRDefault="003521B2" w:rsidP="00A22502">
            <w:pPr>
              <w:spacing w:after="0" w:line="276" w:lineRule="auto"/>
              <w:jc w:val="both"/>
              <w:rPr>
                <w:rFonts w:asciiTheme="majorHAnsi" w:hAnsiTheme="majorHAnsi" w:cs="Times New Roman"/>
              </w:rPr>
            </w:pPr>
            <w:r w:rsidRPr="003521B2">
              <w:rPr>
                <w:rFonts w:asciiTheme="majorHAnsi" w:hAnsiTheme="majorHAnsi" w:cs="Times New Roman"/>
              </w:rPr>
              <w:t>September 10, 2017</w:t>
            </w:r>
          </w:p>
          <w:p w:rsidR="002B3960" w:rsidRDefault="002B3960">
            <w:pPr>
              <w:jc w:val="left"/>
              <w:rPr>
                <w:sz w:val="22"/>
              </w:rPr>
            </w:pPr>
          </w:p>
          <w:p w:rsidR="002B3960" w:rsidRDefault="002B3960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INFORMATION TECHNOLOGY CONFERENCE 2017</w:t>
            </w:r>
          </w:p>
          <w:p w:rsidR="002B3960" w:rsidRDefault="002B3960">
            <w:pPr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HARNESSING ICT SKILLS FOR GLOBAL ACADEMIC DEVELOPMENT</w:t>
            </w:r>
          </w:p>
          <w:p w:rsidR="002B3960" w:rsidRDefault="002B3960">
            <w:pPr>
              <w:jc w:val="left"/>
              <w:rPr>
                <w:sz w:val="22"/>
              </w:rPr>
            </w:pPr>
            <w:r>
              <w:rPr>
                <w:sz w:val="22"/>
              </w:rPr>
              <w:t>Cultural Center of Laguna, Santa Cruz Laguna</w:t>
            </w:r>
          </w:p>
          <w:p w:rsidR="002B3960" w:rsidRDefault="002B3960">
            <w:pPr>
              <w:jc w:val="left"/>
              <w:rPr>
                <w:i/>
                <w:sz w:val="2"/>
                <w:szCs w:val="2"/>
              </w:rPr>
            </w:pPr>
            <w:r>
              <w:t>May 10, 2017</w:t>
            </w:r>
          </w:p>
        </w:tc>
      </w:tr>
    </w:tbl>
    <w:tbl>
      <w:tblPr>
        <w:tblStyle w:val="TableGrid"/>
        <w:tblW w:w="1053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Right side layout table"/>
      </w:tblPr>
      <w:tblGrid>
        <w:gridCol w:w="5040"/>
        <w:gridCol w:w="5490"/>
      </w:tblGrid>
      <w:tr w:rsidR="002837DC" w:rsidTr="00B75374">
        <w:trPr>
          <w:trHeight w:val="4721"/>
        </w:trPr>
        <w:tc>
          <w:tcPr>
            <w:tcW w:w="5040" w:type="dxa"/>
          </w:tcPr>
          <w:p w:rsidR="002837DC" w:rsidRDefault="002837DC" w:rsidP="007A7262">
            <w:pPr>
              <w:pStyle w:val="Heading2"/>
              <w:ind w:left="257" w:hanging="257"/>
              <w:jc w:val="left"/>
              <w:outlineLvl w:val="1"/>
            </w:pPr>
            <w:r>
              <w:t>PERSONAL PARTICULARS</w:t>
            </w: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</w:rPr>
            </w:pPr>
            <w:r w:rsidRPr="0067605F">
              <w:rPr>
                <w:rFonts w:ascii="Gill Sans MT" w:hAnsi="Gill Sans MT" w:cs="Gill Sans MT"/>
                <w:bCs/>
              </w:rPr>
              <w:t>Date of Birth:</w:t>
            </w:r>
            <w:r>
              <w:rPr>
                <w:rFonts w:ascii="Gill Sans MT" w:hAnsi="Gill Sans MT" w:cs="Gill Sans MT"/>
              </w:rPr>
              <w:tab/>
              <w:t>February 26, 1997</w:t>
            </w:r>
          </w:p>
          <w:p w:rsidR="002837DC" w:rsidRDefault="002837DC" w:rsidP="00A25F7F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</w:rPr>
            </w:pPr>
            <w:r w:rsidRPr="0067605F">
              <w:rPr>
                <w:rFonts w:ascii="Gill Sans MT" w:hAnsi="Gill Sans MT" w:cs="Gill Sans MT"/>
                <w:bCs/>
              </w:rPr>
              <w:t>Place of Birth:</w:t>
            </w:r>
            <w:r>
              <w:rPr>
                <w:rFonts w:ascii="Gill Sans MT" w:hAnsi="Gill Sans MT" w:cs="Gill Sans MT"/>
              </w:rPr>
              <w:t xml:space="preserve"> </w:t>
            </w:r>
            <w:r>
              <w:rPr>
                <w:rFonts w:ascii="Gill Sans MT" w:hAnsi="Gill Sans MT" w:cs="Gill Sans MT"/>
              </w:rPr>
              <w:tab/>
              <w:t>Pila Laguna</w:t>
            </w: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</w:rPr>
            </w:pPr>
            <w:r w:rsidRPr="0067605F">
              <w:rPr>
                <w:rFonts w:ascii="Gill Sans MT" w:hAnsi="Gill Sans MT" w:cs="Gill Sans MT"/>
                <w:bCs/>
              </w:rPr>
              <w:t>Sex:</w:t>
            </w:r>
            <w:r>
              <w:rPr>
                <w:rFonts w:ascii="Gill Sans MT" w:hAnsi="Gill Sans MT" w:cs="Gill Sans MT"/>
              </w:rPr>
              <w:tab/>
            </w:r>
            <w:r>
              <w:rPr>
                <w:rFonts w:ascii="Gill Sans MT" w:hAnsi="Gill Sans MT" w:cs="Gill Sans MT"/>
              </w:rPr>
              <w:tab/>
              <w:t>Male</w:t>
            </w:r>
          </w:p>
          <w:p w:rsidR="002837DC" w:rsidRDefault="002837DC" w:rsidP="00E95F79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  <w:bCs/>
              </w:rPr>
            </w:pPr>
            <w:r w:rsidRPr="0067605F">
              <w:rPr>
                <w:rFonts w:ascii="Gill Sans MT" w:hAnsi="Gill Sans MT" w:cs="Gill Sans MT"/>
                <w:bCs/>
              </w:rPr>
              <w:t>Civil Status:</w:t>
            </w:r>
            <w:r>
              <w:rPr>
                <w:rFonts w:ascii="Gill Sans MT" w:hAnsi="Gill Sans MT" w:cs="Gill Sans MT"/>
              </w:rPr>
              <w:tab/>
              <w:t>Single</w:t>
            </w:r>
          </w:p>
          <w:p w:rsidR="005C5B44" w:rsidRDefault="005C5B44" w:rsidP="00E95F79">
            <w:pPr>
              <w:autoSpaceDE w:val="0"/>
              <w:autoSpaceDN w:val="0"/>
              <w:adjustRightInd w:val="0"/>
              <w:spacing w:line="252" w:lineRule="auto"/>
              <w:jc w:val="left"/>
            </w:pPr>
            <w:r>
              <w:rPr>
                <w:rFonts w:ascii="Gill Sans MT" w:hAnsi="Gill Sans MT" w:cs="Gill Sans MT"/>
                <w:bCs/>
              </w:rPr>
              <w:t>Language:            English/Filipino</w:t>
            </w:r>
          </w:p>
        </w:tc>
        <w:tc>
          <w:tcPr>
            <w:tcW w:w="5490" w:type="dxa"/>
          </w:tcPr>
          <w:p w:rsidR="002837DC" w:rsidRDefault="002837DC" w:rsidP="007A7262">
            <w:pPr>
              <w:pStyle w:val="Heading2"/>
              <w:jc w:val="left"/>
              <w:outlineLvl w:val="1"/>
            </w:pPr>
            <w:r>
              <w:t>character referenceS</w:t>
            </w:r>
          </w:p>
          <w:p w:rsidR="002837DC" w:rsidRPr="008D27D3" w:rsidRDefault="002837DC" w:rsidP="008D27D3">
            <w:pPr>
              <w:jc w:val="left"/>
              <w:rPr>
                <w:rFonts w:asciiTheme="majorHAnsi" w:hAnsiTheme="majorHAnsi" w:cs="Times New Roman"/>
              </w:rPr>
            </w:pPr>
            <w:r>
              <w:rPr>
                <w:rFonts w:ascii="Gill Sans MT" w:hAnsi="Gill Sans MT" w:cs="Gill Sans MT"/>
                <w:b/>
                <w:bCs/>
              </w:rPr>
              <w:t>PROF. CHRISNA L. FUCIO</w:t>
            </w:r>
            <w:r>
              <w:rPr>
                <w:rFonts w:ascii="Gill Sans MT" w:hAnsi="Gill Sans MT" w:cs="Gill Sans MT"/>
                <w:b/>
                <w:bCs/>
              </w:rPr>
              <w:br/>
            </w:r>
            <w:r>
              <w:rPr>
                <w:rFonts w:ascii="Gill Sans MT" w:hAnsi="Gill Sans MT" w:cs="Gill Sans MT"/>
                <w:bCs/>
              </w:rPr>
              <w:t>IT Instructor</w:t>
            </w:r>
            <w:r>
              <w:rPr>
                <w:rFonts w:ascii="Gill Sans MT" w:hAnsi="Gill Sans MT" w:cs="Gill Sans MT"/>
                <w:bCs/>
              </w:rPr>
              <w:br/>
              <w:t>Laguna University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2837DC" w:rsidRPr="008D27D3" w:rsidRDefault="002837DC" w:rsidP="008D27D3">
            <w:pPr>
              <w:jc w:val="left"/>
              <w:rPr>
                <w:rFonts w:asciiTheme="majorHAnsi" w:hAnsiTheme="majorHAnsi" w:cs="Times New Roman"/>
              </w:rPr>
            </w:pPr>
            <w:r w:rsidRPr="008D27D3">
              <w:rPr>
                <w:rFonts w:asciiTheme="majorHAnsi" w:hAnsiTheme="majorHAnsi" w:cs="Times New Roman"/>
              </w:rPr>
              <w:t xml:space="preserve">Laguna Sports Complex, </w:t>
            </w:r>
          </w:p>
          <w:p w:rsidR="002837DC" w:rsidRPr="008D27D3" w:rsidRDefault="002837DC" w:rsidP="008D27D3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8D27D3">
              <w:rPr>
                <w:rFonts w:asciiTheme="majorHAnsi" w:hAnsiTheme="majorHAnsi" w:cs="Times New Roman"/>
              </w:rPr>
              <w:t>Brgy</w:t>
            </w:r>
            <w:proofErr w:type="spellEnd"/>
            <w:r w:rsidRPr="008D27D3">
              <w:rPr>
                <w:rFonts w:asciiTheme="majorHAnsi" w:hAnsiTheme="majorHAnsi" w:cs="Times New Roman"/>
              </w:rPr>
              <w:t xml:space="preserve">. </w:t>
            </w:r>
            <w:proofErr w:type="spellStart"/>
            <w:r w:rsidRPr="008D27D3">
              <w:rPr>
                <w:rFonts w:asciiTheme="majorHAnsi" w:hAnsiTheme="majorHAnsi" w:cs="Times New Roman"/>
              </w:rPr>
              <w:t>Bubukal</w:t>
            </w:r>
            <w:proofErr w:type="spellEnd"/>
            <w:r w:rsidRPr="008D27D3">
              <w:rPr>
                <w:rFonts w:asciiTheme="majorHAnsi" w:hAnsiTheme="majorHAnsi" w:cs="Times New Roman"/>
              </w:rPr>
              <w:t xml:space="preserve"> Santa Cruz, Laguna</w:t>
            </w: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  <w:bCs/>
              </w:rPr>
            </w:pPr>
            <w:r>
              <w:rPr>
                <w:rFonts w:ascii="Gill Sans MT" w:hAnsi="Gill Sans MT" w:cs="Gill Sans MT"/>
                <w:bCs/>
              </w:rPr>
              <w:t>0917-565-2785</w:t>
            </w: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  <w:bCs/>
              </w:rPr>
            </w:pP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  <w:b/>
                <w:bCs/>
              </w:rPr>
            </w:pPr>
            <w:r>
              <w:rPr>
                <w:rFonts w:ascii="Gill Sans MT" w:hAnsi="Gill Sans MT" w:cs="Gill Sans MT"/>
                <w:b/>
                <w:bCs/>
              </w:rPr>
              <w:t>PROF. MARLON L. ATANACIO</w:t>
            </w: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  <w:bCs/>
              </w:rPr>
            </w:pPr>
            <w:r>
              <w:rPr>
                <w:rFonts w:ascii="Gill Sans MT" w:hAnsi="Gill Sans MT" w:cs="Gill Sans MT"/>
                <w:bCs/>
              </w:rPr>
              <w:t>BSIT, Program Chair</w:t>
            </w:r>
          </w:p>
          <w:p w:rsidR="002837DC" w:rsidRPr="008D27D3" w:rsidRDefault="002837DC" w:rsidP="00E83C83">
            <w:pPr>
              <w:jc w:val="left"/>
              <w:rPr>
                <w:rFonts w:asciiTheme="majorHAnsi" w:hAnsiTheme="majorHAnsi" w:cs="Times New Roman"/>
              </w:rPr>
            </w:pPr>
            <w:r>
              <w:rPr>
                <w:rFonts w:ascii="Gill Sans MT" w:hAnsi="Gill Sans MT" w:cs="Gill Sans MT"/>
                <w:bCs/>
              </w:rPr>
              <w:t>Laguna University,</w:t>
            </w:r>
            <w:r w:rsidRPr="008D27D3">
              <w:rPr>
                <w:rFonts w:asciiTheme="majorHAnsi" w:hAnsiTheme="majorHAnsi" w:cs="Times New Roman"/>
              </w:rPr>
              <w:t xml:space="preserve"> </w:t>
            </w:r>
          </w:p>
          <w:p w:rsidR="002837DC" w:rsidRPr="008D27D3" w:rsidRDefault="002837DC" w:rsidP="00E83C83">
            <w:pPr>
              <w:jc w:val="left"/>
              <w:rPr>
                <w:rFonts w:asciiTheme="majorHAnsi" w:hAnsiTheme="majorHAnsi" w:cs="Times New Roman"/>
              </w:rPr>
            </w:pPr>
            <w:r w:rsidRPr="008D27D3">
              <w:rPr>
                <w:rFonts w:asciiTheme="majorHAnsi" w:hAnsiTheme="majorHAnsi" w:cs="Times New Roman"/>
              </w:rPr>
              <w:t xml:space="preserve">Laguna Sports Complex, </w:t>
            </w:r>
          </w:p>
          <w:p w:rsidR="002837DC" w:rsidRPr="008D27D3" w:rsidRDefault="002837DC" w:rsidP="00E83C83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8D27D3">
              <w:rPr>
                <w:rFonts w:asciiTheme="majorHAnsi" w:hAnsiTheme="majorHAnsi" w:cs="Times New Roman"/>
              </w:rPr>
              <w:t>Brgy</w:t>
            </w:r>
            <w:proofErr w:type="spellEnd"/>
            <w:r w:rsidRPr="008D27D3">
              <w:rPr>
                <w:rFonts w:asciiTheme="majorHAnsi" w:hAnsiTheme="majorHAnsi" w:cs="Times New Roman"/>
              </w:rPr>
              <w:t xml:space="preserve">. </w:t>
            </w:r>
            <w:proofErr w:type="spellStart"/>
            <w:r w:rsidRPr="008D27D3">
              <w:rPr>
                <w:rFonts w:asciiTheme="majorHAnsi" w:hAnsiTheme="majorHAnsi" w:cs="Times New Roman"/>
              </w:rPr>
              <w:t>Bubukal</w:t>
            </w:r>
            <w:proofErr w:type="spellEnd"/>
            <w:r w:rsidRPr="008D27D3">
              <w:rPr>
                <w:rFonts w:asciiTheme="majorHAnsi" w:hAnsiTheme="majorHAnsi" w:cs="Times New Roman"/>
              </w:rPr>
              <w:t xml:space="preserve"> Santa Cruz, Laguna</w:t>
            </w:r>
          </w:p>
          <w:p w:rsidR="002837DC" w:rsidRDefault="002837DC" w:rsidP="00E83C83">
            <w:pPr>
              <w:autoSpaceDE w:val="0"/>
              <w:autoSpaceDN w:val="0"/>
              <w:adjustRightInd w:val="0"/>
              <w:spacing w:line="252" w:lineRule="auto"/>
              <w:jc w:val="left"/>
              <w:rPr>
                <w:rFonts w:ascii="Gill Sans MT" w:hAnsi="Gill Sans MT" w:cs="Gill Sans MT"/>
                <w:bCs/>
              </w:rPr>
            </w:pPr>
            <w:r>
              <w:rPr>
                <w:rFonts w:ascii="Gill Sans MT" w:hAnsi="Gill Sans MT" w:cs="Gill Sans MT"/>
                <w:bCs/>
              </w:rPr>
              <w:t>0920-829-4581</w:t>
            </w:r>
          </w:p>
          <w:p w:rsidR="002837DC" w:rsidRDefault="002837DC">
            <w:pPr>
              <w:autoSpaceDE w:val="0"/>
              <w:autoSpaceDN w:val="0"/>
              <w:adjustRightInd w:val="0"/>
              <w:spacing w:line="252" w:lineRule="auto"/>
              <w:jc w:val="left"/>
            </w:pPr>
          </w:p>
        </w:tc>
      </w:tr>
    </w:tbl>
    <w:p w:rsidR="002B3960" w:rsidRDefault="002B3960" w:rsidP="002B3960">
      <w:pPr>
        <w:jc w:val="both"/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3780"/>
      </w:tblGrid>
      <w:tr w:rsidR="00AF54C8" w:rsidTr="00E7035D">
        <w:tc>
          <w:tcPr>
            <w:tcW w:w="6480" w:type="dxa"/>
          </w:tcPr>
          <w:p w:rsidR="00AF54C8" w:rsidRDefault="00AF54C8" w:rsidP="00AF511A">
            <w:pPr>
              <w:pStyle w:val="NoSpacing"/>
              <w:jc w:val="both"/>
            </w:pPr>
          </w:p>
        </w:tc>
        <w:tc>
          <w:tcPr>
            <w:tcW w:w="3780" w:type="dxa"/>
          </w:tcPr>
          <w:p w:rsidR="00AF54C8" w:rsidRDefault="00AF54C8" w:rsidP="00AF54C8">
            <w:pPr>
              <w:rPr>
                <w:rFonts w:cs="Arial"/>
                <w:i/>
                <w:sz w:val="24"/>
                <w:szCs w:val="24"/>
              </w:rPr>
            </w:pPr>
            <w:r>
              <w:rPr>
                <w:rFonts w:cs="Arial"/>
                <w:i/>
                <w:sz w:val="24"/>
                <w:szCs w:val="24"/>
              </w:rPr>
              <w:t>I hereby certify that the attached information is true and correct to the best of my knowledge and belief.</w:t>
            </w:r>
          </w:p>
          <w:p w:rsidR="00AF54C8" w:rsidRDefault="00AF54C8" w:rsidP="00AF54C8">
            <w:pPr>
              <w:rPr>
                <w:rFonts w:cs="Arial"/>
                <w:i/>
                <w:sz w:val="24"/>
                <w:szCs w:val="24"/>
              </w:rPr>
            </w:pPr>
          </w:p>
          <w:p w:rsidR="00AF54C8" w:rsidRDefault="00AF54C8" w:rsidP="00AF54C8">
            <w:pPr>
              <w:rPr>
                <w:rFonts w:cs="Arial"/>
                <w:i/>
                <w:sz w:val="24"/>
                <w:szCs w:val="24"/>
              </w:rPr>
            </w:pPr>
          </w:p>
          <w:p w:rsidR="00AF54C8" w:rsidRDefault="00AF54C8" w:rsidP="00AF54C8">
            <w:pPr>
              <w:pBdr>
                <w:bottom w:val="single" w:sz="12" w:space="1" w:color="auto"/>
              </w:pBdr>
              <w:rPr>
                <w:rFonts w:cs="Arial"/>
                <w:i/>
                <w:sz w:val="24"/>
                <w:szCs w:val="24"/>
              </w:rPr>
            </w:pPr>
          </w:p>
          <w:p w:rsidR="00AF54C8" w:rsidRDefault="00AF54C8" w:rsidP="00AF54C8">
            <w:pPr>
              <w:pBdr>
                <w:bottom w:val="single" w:sz="12" w:space="1" w:color="auto"/>
              </w:pBdr>
              <w:rPr>
                <w:rFonts w:cs="Arial"/>
                <w:i/>
                <w:sz w:val="24"/>
                <w:szCs w:val="24"/>
              </w:rPr>
            </w:pPr>
          </w:p>
          <w:p w:rsidR="00E7035D" w:rsidRDefault="00E7035D" w:rsidP="00AF54C8">
            <w:pPr>
              <w:pBdr>
                <w:bottom w:val="single" w:sz="12" w:space="1" w:color="auto"/>
              </w:pBdr>
              <w:rPr>
                <w:rFonts w:cs="Arial"/>
                <w:i/>
                <w:sz w:val="24"/>
                <w:szCs w:val="24"/>
              </w:rPr>
            </w:pPr>
          </w:p>
          <w:p w:rsidR="00AF54C8" w:rsidRDefault="00AF54C8" w:rsidP="008B406E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Kevin G. Monteza</w:t>
            </w:r>
          </w:p>
          <w:p w:rsidR="00AF54C8" w:rsidRDefault="00AF54C8" w:rsidP="008B406E">
            <w:pPr>
              <w:pStyle w:val="NoSpacing"/>
            </w:pPr>
            <w:r>
              <w:rPr>
                <w:i/>
                <w:sz w:val="24"/>
              </w:rPr>
              <w:t>Applicant</w:t>
            </w:r>
          </w:p>
        </w:tc>
      </w:tr>
    </w:tbl>
    <w:p w:rsidR="00AF54C8" w:rsidRDefault="00AF54C8" w:rsidP="00DB4C9A">
      <w:pPr>
        <w:pStyle w:val="NoSpacing"/>
        <w:jc w:val="both"/>
      </w:pPr>
    </w:p>
    <w:sectPr w:rsidR="00AF54C8" w:rsidSect="000A34FD">
      <w:headerReference w:type="default" r:id="rId9"/>
      <w:footerReference w:type="default" r:id="rId10"/>
      <w:headerReference w:type="first" r:id="rId11"/>
      <w:footerReference w:type="first" r:id="rId12"/>
      <w:pgSz w:w="12240" w:h="18720" w:code="5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71A" w:rsidRDefault="0052171A" w:rsidP="003856C9">
      <w:pPr>
        <w:spacing w:after="0" w:line="240" w:lineRule="auto"/>
      </w:pPr>
      <w:r>
        <w:separator/>
      </w:r>
    </w:p>
  </w:endnote>
  <w:endnote w:type="continuationSeparator" w:id="0">
    <w:p w:rsidR="0052171A" w:rsidRDefault="0052171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10757535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<w:pict>
            <v:group w14:anchorId="121D3D1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0D63C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10757535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<w:pict>
            <v:group w14:anchorId="664A149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71A" w:rsidRDefault="0052171A" w:rsidP="003856C9">
      <w:pPr>
        <w:spacing w:after="0" w:line="240" w:lineRule="auto"/>
      </w:pPr>
      <w:r>
        <w:separator/>
      </w:r>
    </w:p>
  </w:footnote>
  <w:footnote w:type="continuationSeparator" w:id="0">
    <w:p w:rsidR="0052171A" w:rsidRDefault="0052171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510540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<w:pict>
            <v:group w14:anchorId="454ECBF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510540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="http://schemas.microsoft.com/office/drawing/2014/chartex">
          <w:pict>
            <v:group w14:anchorId="14AE7DF9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1324E"/>
    <w:multiLevelType w:val="hybridMultilevel"/>
    <w:tmpl w:val="2E50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D54BB"/>
    <w:multiLevelType w:val="hybridMultilevel"/>
    <w:tmpl w:val="B6DCA7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A0612"/>
    <w:multiLevelType w:val="hybridMultilevel"/>
    <w:tmpl w:val="079C692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46580"/>
    <w:multiLevelType w:val="hybridMultilevel"/>
    <w:tmpl w:val="EBB07A4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744DF"/>
    <w:multiLevelType w:val="hybridMultilevel"/>
    <w:tmpl w:val="DA48AA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BB"/>
    <w:rsid w:val="00044BE6"/>
    <w:rsid w:val="00052BE1"/>
    <w:rsid w:val="00053128"/>
    <w:rsid w:val="0007412A"/>
    <w:rsid w:val="000925C7"/>
    <w:rsid w:val="000A2F34"/>
    <w:rsid w:val="000A34FD"/>
    <w:rsid w:val="000A4FD3"/>
    <w:rsid w:val="000C639B"/>
    <w:rsid w:val="000D63C7"/>
    <w:rsid w:val="000E204E"/>
    <w:rsid w:val="0010199E"/>
    <w:rsid w:val="00107974"/>
    <w:rsid w:val="00121003"/>
    <w:rsid w:val="00125E60"/>
    <w:rsid w:val="00161E17"/>
    <w:rsid w:val="001765FE"/>
    <w:rsid w:val="0019561F"/>
    <w:rsid w:val="001B32D2"/>
    <w:rsid w:val="001B52BA"/>
    <w:rsid w:val="001F1D8B"/>
    <w:rsid w:val="00202F48"/>
    <w:rsid w:val="002051B2"/>
    <w:rsid w:val="00234DA8"/>
    <w:rsid w:val="002837DC"/>
    <w:rsid w:val="00293B83"/>
    <w:rsid w:val="002A3621"/>
    <w:rsid w:val="002B3890"/>
    <w:rsid w:val="002B3960"/>
    <w:rsid w:val="002B5823"/>
    <w:rsid w:val="002B7747"/>
    <w:rsid w:val="002C77B9"/>
    <w:rsid w:val="002F485A"/>
    <w:rsid w:val="003053D9"/>
    <w:rsid w:val="003521B2"/>
    <w:rsid w:val="003856C9"/>
    <w:rsid w:val="003960FA"/>
    <w:rsid w:val="00396369"/>
    <w:rsid w:val="003C6CD3"/>
    <w:rsid w:val="003D05BE"/>
    <w:rsid w:val="003F4D31"/>
    <w:rsid w:val="003F6A39"/>
    <w:rsid w:val="00417E42"/>
    <w:rsid w:val="004332C8"/>
    <w:rsid w:val="0043426C"/>
    <w:rsid w:val="00441EB9"/>
    <w:rsid w:val="004521F4"/>
    <w:rsid w:val="00463463"/>
    <w:rsid w:val="004702EC"/>
    <w:rsid w:val="0047299A"/>
    <w:rsid w:val="00473EF8"/>
    <w:rsid w:val="004742DA"/>
    <w:rsid w:val="004760E5"/>
    <w:rsid w:val="00477BC5"/>
    <w:rsid w:val="0049220F"/>
    <w:rsid w:val="00494104"/>
    <w:rsid w:val="004D22BB"/>
    <w:rsid w:val="004E4CCA"/>
    <w:rsid w:val="0051042E"/>
    <w:rsid w:val="005152F2"/>
    <w:rsid w:val="0051707B"/>
    <w:rsid w:val="0052171A"/>
    <w:rsid w:val="0052230E"/>
    <w:rsid w:val="00534199"/>
    <w:rsid w:val="00534E4E"/>
    <w:rsid w:val="00536EB3"/>
    <w:rsid w:val="00551D35"/>
    <w:rsid w:val="00557019"/>
    <w:rsid w:val="005674AC"/>
    <w:rsid w:val="00581DBA"/>
    <w:rsid w:val="005A1E51"/>
    <w:rsid w:val="005A7E57"/>
    <w:rsid w:val="005C5B44"/>
    <w:rsid w:val="00616FF4"/>
    <w:rsid w:val="00653B05"/>
    <w:rsid w:val="0066133B"/>
    <w:rsid w:val="0067324D"/>
    <w:rsid w:val="0067605F"/>
    <w:rsid w:val="006977E3"/>
    <w:rsid w:val="006A3CE7"/>
    <w:rsid w:val="00743379"/>
    <w:rsid w:val="00747892"/>
    <w:rsid w:val="007803B7"/>
    <w:rsid w:val="007A35DA"/>
    <w:rsid w:val="007A6818"/>
    <w:rsid w:val="007A7262"/>
    <w:rsid w:val="007B2F5C"/>
    <w:rsid w:val="007C5F05"/>
    <w:rsid w:val="00801D83"/>
    <w:rsid w:val="00832043"/>
    <w:rsid w:val="00832F81"/>
    <w:rsid w:val="008443EE"/>
    <w:rsid w:val="00867EE6"/>
    <w:rsid w:val="008A1E56"/>
    <w:rsid w:val="008B244C"/>
    <w:rsid w:val="008B406E"/>
    <w:rsid w:val="008C1C4D"/>
    <w:rsid w:val="008C7CA2"/>
    <w:rsid w:val="008D27D3"/>
    <w:rsid w:val="008F6337"/>
    <w:rsid w:val="00911F33"/>
    <w:rsid w:val="00975338"/>
    <w:rsid w:val="009E497D"/>
    <w:rsid w:val="00A02FBB"/>
    <w:rsid w:val="00A22502"/>
    <w:rsid w:val="00A25F7F"/>
    <w:rsid w:val="00A42F91"/>
    <w:rsid w:val="00A96B74"/>
    <w:rsid w:val="00AC32CB"/>
    <w:rsid w:val="00AF1258"/>
    <w:rsid w:val="00AF511A"/>
    <w:rsid w:val="00AF54C8"/>
    <w:rsid w:val="00B01E52"/>
    <w:rsid w:val="00B550FC"/>
    <w:rsid w:val="00B751CF"/>
    <w:rsid w:val="00B75374"/>
    <w:rsid w:val="00B849C8"/>
    <w:rsid w:val="00B85871"/>
    <w:rsid w:val="00B93310"/>
    <w:rsid w:val="00BA7882"/>
    <w:rsid w:val="00BC1F18"/>
    <w:rsid w:val="00BD2E58"/>
    <w:rsid w:val="00BF6BAB"/>
    <w:rsid w:val="00C007A5"/>
    <w:rsid w:val="00C10A31"/>
    <w:rsid w:val="00C1362B"/>
    <w:rsid w:val="00C4165C"/>
    <w:rsid w:val="00C4403A"/>
    <w:rsid w:val="00CA25AB"/>
    <w:rsid w:val="00CA7F7E"/>
    <w:rsid w:val="00CE6306"/>
    <w:rsid w:val="00CF2D44"/>
    <w:rsid w:val="00CF6873"/>
    <w:rsid w:val="00D11C4D"/>
    <w:rsid w:val="00D1727F"/>
    <w:rsid w:val="00D27C6B"/>
    <w:rsid w:val="00D3444A"/>
    <w:rsid w:val="00D5067A"/>
    <w:rsid w:val="00D53278"/>
    <w:rsid w:val="00D64B95"/>
    <w:rsid w:val="00DB4C9A"/>
    <w:rsid w:val="00DC1AC9"/>
    <w:rsid w:val="00DC79BB"/>
    <w:rsid w:val="00DF325B"/>
    <w:rsid w:val="00E2243E"/>
    <w:rsid w:val="00E2344D"/>
    <w:rsid w:val="00E34D58"/>
    <w:rsid w:val="00E47DC0"/>
    <w:rsid w:val="00E6341C"/>
    <w:rsid w:val="00E7035D"/>
    <w:rsid w:val="00E71DD6"/>
    <w:rsid w:val="00E83C83"/>
    <w:rsid w:val="00E941EF"/>
    <w:rsid w:val="00E95F79"/>
    <w:rsid w:val="00EA0AF0"/>
    <w:rsid w:val="00EA142B"/>
    <w:rsid w:val="00EA23FC"/>
    <w:rsid w:val="00EB1C1B"/>
    <w:rsid w:val="00EE62D0"/>
    <w:rsid w:val="00EE6E0F"/>
    <w:rsid w:val="00F01078"/>
    <w:rsid w:val="00F16CE9"/>
    <w:rsid w:val="00F17888"/>
    <w:rsid w:val="00F56435"/>
    <w:rsid w:val="00F72BBE"/>
    <w:rsid w:val="00FA07AA"/>
    <w:rsid w:val="00FB0A17"/>
    <w:rsid w:val="00FB2902"/>
    <w:rsid w:val="00FB6A8F"/>
    <w:rsid w:val="00FC730A"/>
    <w:rsid w:val="00FE20E6"/>
    <w:rsid w:val="00FE7FC3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990F8F-6D42-42FE-B863-321CA37C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D64B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C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1E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.g.montez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o%20Leongson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04CDD86AF541CD96B409A68040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0E7B8-4558-43D7-9BDC-C20139D1414D}"/>
      </w:docPartPr>
      <w:docPartBody>
        <w:p w:rsidR="00FE205E" w:rsidRDefault="00D80BFD">
          <w:pPr>
            <w:pStyle w:val="1304CDD86AF541CD96B409A6804042DE"/>
          </w:pPr>
          <w:r w:rsidRPr="005152F2">
            <w:t>Your Name</w:t>
          </w:r>
        </w:p>
      </w:docPartBody>
    </w:docPart>
    <w:docPart>
      <w:docPartPr>
        <w:name w:val="52772F54C0534BBAB9A8142C64087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D01FF-7EC5-484E-969D-2403DDAFF2D1}"/>
      </w:docPartPr>
      <w:docPartBody>
        <w:p w:rsidR="00000000" w:rsidRDefault="007016B8" w:rsidP="007016B8">
          <w:pPr>
            <w:pStyle w:val="52772F54C0534BBAB9A8142C64087601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FD"/>
    <w:rsid w:val="00003C67"/>
    <w:rsid w:val="001A0A18"/>
    <w:rsid w:val="0031033D"/>
    <w:rsid w:val="0034250C"/>
    <w:rsid w:val="00476D3F"/>
    <w:rsid w:val="00687094"/>
    <w:rsid w:val="00693827"/>
    <w:rsid w:val="007016B8"/>
    <w:rsid w:val="00783254"/>
    <w:rsid w:val="00820CDD"/>
    <w:rsid w:val="009B7078"/>
    <w:rsid w:val="00A14474"/>
    <w:rsid w:val="00D80BFD"/>
    <w:rsid w:val="00D85523"/>
    <w:rsid w:val="00DA1A34"/>
    <w:rsid w:val="00E118A4"/>
    <w:rsid w:val="00F604E7"/>
    <w:rsid w:val="00F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4CDD86AF541CD96B409A6804042DE">
    <w:name w:val="1304CDD86AF541CD96B409A6804042DE"/>
  </w:style>
  <w:style w:type="paragraph" w:customStyle="1" w:styleId="553974F43B804626BD42B979BDDF9E42">
    <w:name w:val="553974F43B804626BD42B979BDDF9E42"/>
  </w:style>
  <w:style w:type="paragraph" w:customStyle="1" w:styleId="5D4FA4905B7244E7880DED7C498A52DB">
    <w:name w:val="5D4FA4905B7244E7880DED7C498A52DB"/>
  </w:style>
  <w:style w:type="paragraph" w:customStyle="1" w:styleId="313849486AA84D31B194004E354E97C1">
    <w:name w:val="313849486AA84D31B194004E354E97C1"/>
  </w:style>
  <w:style w:type="paragraph" w:customStyle="1" w:styleId="A62C3C3D4BBD4DFE8642C45D865B06B6">
    <w:name w:val="A62C3C3D4BBD4DFE8642C45D865B06B6"/>
  </w:style>
  <w:style w:type="paragraph" w:customStyle="1" w:styleId="FF1BAF7CE48042EDABD29321E09FD76F">
    <w:name w:val="FF1BAF7CE48042EDABD29321E09FD76F"/>
  </w:style>
  <w:style w:type="paragraph" w:customStyle="1" w:styleId="3B4FC9DBB3404F7CB68533E5984EC64E">
    <w:name w:val="3B4FC9DBB3404F7CB68533E5984EC64E"/>
  </w:style>
  <w:style w:type="paragraph" w:customStyle="1" w:styleId="1B41A94F398C4373A054F38E107618F9">
    <w:name w:val="1B41A94F398C4373A054F38E107618F9"/>
  </w:style>
  <w:style w:type="paragraph" w:customStyle="1" w:styleId="64913159B73E4F30A02401BA22F77546">
    <w:name w:val="64913159B73E4F30A02401BA22F77546"/>
  </w:style>
  <w:style w:type="paragraph" w:customStyle="1" w:styleId="EC2DFF7A03D54DB18ED80A574150A15D">
    <w:name w:val="EC2DFF7A03D54DB18ED80A574150A15D"/>
  </w:style>
  <w:style w:type="paragraph" w:customStyle="1" w:styleId="5FCFB9B7A62744C98A23E75E9A26CC94">
    <w:name w:val="5FCFB9B7A62744C98A23E75E9A26CC94"/>
  </w:style>
  <w:style w:type="paragraph" w:customStyle="1" w:styleId="8FCC4AD6E9E5417E921F835E622BE4CE">
    <w:name w:val="8FCC4AD6E9E5417E921F835E622BE4CE"/>
  </w:style>
  <w:style w:type="paragraph" w:customStyle="1" w:styleId="0AC23D2637A646C28D1FB09E30FCAA93">
    <w:name w:val="0AC23D2637A646C28D1FB09E30FCAA93"/>
  </w:style>
  <w:style w:type="paragraph" w:customStyle="1" w:styleId="0231B6E725C74F3DAF71E3D744DB4933">
    <w:name w:val="0231B6E725C74F3DAF71E3D744DB4933"/>
  </w:style>
  <w:style w:type="paragraph" w:customStyle="1" w:styleId="6CF999478C98471EBD1518A7153790EB">
    <w:name w:val="6CF999478C98471EBD1518A7153790EB"/>
  </w:style>
  <w:style w:type="paragraph" w:customStyle="1" w:styleId="9D1EA9A2D3784663B4D2FB96FD91AC0A">
    <w:name w:val="9D1EA9A2D3784663B4D2FB96FD91AC0A"/>
  </w:style>
  <w:style w:type="paragraph" w:customStyle="1" w:styleId="BFA5EED737C540FCB2ECF3938E59ECF1">
    <w:name w:val="BFA5EED737C540FCB2ECF3938E59ECF1"/>
  </w:style>
  <w:style w:type="paragraph" w:customStyle="1" w:styleId="B2EA7E9A69B74505882026395E24B036">
    <w:name w:val="B2EA7E9A69B74505882026395E24B036"/>
  </w:style>
  <w:style w:type="paragraph" w:customStyle="1" w:styleId="999508AC6FA943CE8D51B9DA7FBC0AFA">
    <w:name w:val="999508AC6FA943CE8D51B9DA7FBC0AFA"/>
  </w:style>
  <w:style w:type="paragraph" w:customStyle="1" w:styleId="1BB7F44EDFD14412822470048B68DEF7">
    <w:name w:val="1BB7F44EDFD14412822470048B68DEF7"/>
  </w:style>
  <w:style w:type="paragraph" w:customStyle="1" w:styleId="459C8867468D4E2DBA4121E028178892">
    <w:name w:val="459C8867468D4E2DBA4121E028178892"/>
  </w:style>
  <w:style w:type="paragraph" w:customStyle="1" w:styleId="E0F1A618749E4BD8BCB494E167E2A150">
    <w:name w:val="E0F1A618749E4BD8BCB494E167E2A150"/>
  </w:style>
  <w:style w:type="paragraph" w:customStyle="1" w:styleId="67650E7360A74F4D94C430869709AD16">
    <w:name w:val="67650E7360A74F4D94C430869709AD16"/>
    <w:rsid w:val="00FE205E"/>
  </w:style>
  <w:style w:type="paragraph" w:customStyle="1" w:styleId="77AE10910EA3467F923D00D91D7EA1F3">
    <w:name w:val="77AE10910EA3467F923D00D91D7EA1F3"/>
    <w:rsid w:val="00FE205E"/>
  </w:style>
  <w:style w:type="paragraph" w:customStyle="1" w:styleId="9F3DA5A884D342B3A3BC7DC888BE4288">
    <w:name w:val="9F3DA5A884D342B3A3BC7DC888BE4288"/>
    <w:rsid w:val="00FE205E"/>
  </w:style>
  <w:style w:type="paragraph" w:customStyle="1" w:styleId="52772F54C0534BBAB9A8142C64087601">
    <w:name w:val="52772F54C0534BBAB9A8142C64087601"/>
    <w:rsid w:val="007016B8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12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G. MONTEZA</dc:creator>
  <cp:keywords/>
  <dc:description/>
  <cp:lastModifiedBy>KevinCoxme</cp:lastModifiedBy>
  <cp:revision>4</cp:revision>
  <cp:lastPrinted>2017-12-02T11:08:00Z</cp:lastPrinted>
  <dcterms:created xsi:type="dcterms:W3CDTF">2019-01-21T03:42:00Z</dcterms:created>
  <dcterms:modified xsi:type="dcterms:W3CDTF">2019-10-16T12:11:00Z</dcterms:modified>
</cp:coreProperties>
</file>