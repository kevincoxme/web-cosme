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3036" w14:textId="00696A1E" w:rsidR="009C4C2A" w:rsidRDefault="00FD07EF" w:rsidP="007E3DA2">
      <w:pPr>
        <w:pStyle w:val="ContactInfo"/>
      </w:pPr>
      <w:r>
        <w:rPr>
          <w:rStyle w:val="Emphasis"/>
        </w:rPr>
        <w:t>Kevin.g.monteza@gmail.com</w:t>
      </w:r>
      <w:r w:rsidR="007E3DA2">
        <w:br/>
      </w:r>
      <w:r>
        <w:t>09156486644</w:t>
      </w:r>
    </w:p>
    <w:p w14:paraId="6718BA84" w14:textId="3AB84DF2" w:rsidR="006E37DC" w:rsidRPr="00293282" w:rsidRDefault="006E37DC" w:rsidP="007E3DA2">
      <w:pPr>
        <w:pStyle w:val="ContactInfo"/>
      </w:pPr>
      <w:r>
        <w:rPr>
          <w:szCs w:val="32"/>
        </w:rPr>
        <w:t>Pila Laguna</w:t>
      </w:r>
    </w:p>
    <w:p w14:paraId="322C9EC0" w14:textId="7ECCAE3D" w:rsidR="006E37DC" w:rsidRPr="006E37DC" w:rsidRDefault="00C93ADF" w:rsidP="006E37DC">
      <w:pPr>
        <w:pStyle w:val="Title"/>
        <w:rPr>
          <w:b/>
          <w:bCs/>
          <w:sz w:val="20"/>
          <w:szCs w:val="20"/>
        </w:rPr>
      </w:pPr>
      <w:r w:rsidRPr="00C93ADF">
        <w:rPr>
          <w:szCs w:val="32"/>
        </w:rPr>
        <w:t>Kevin Monteza</w:t>
      </w:r>
      <w:r w:rsidRPr="00C93ADF">
        <w:rPr>
          <w:szCs w:val="32"/>
        </w:rPr>
        <w:br/>
      </w:r>
      <w:r w:rsidR="0009696B">
        <w:rPr>
          <w:b/>
          <w:bCs/>
          <w:sz w:val="20"/>
          <w:szCs w:val="20"/>
        </w:rPr>
        <w:t>Fullstack Web</w:t>
      </w:r>
      <w:r w:rsidRPr="00C93ADF">
        <w:rPr>
          <w:b/>
          <w:bCs/>
          <w:sz w:val="20"/>
          <w:szCs w:val="20"/>
        </w:rPr>
        <w:t xml:space="preserve"> Developer</w:t>
      </w:r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40DE6B07" w14:textId="77777777" w:rsidTr="001E7033">
        <w:tc>
          <w:tcPr>
            <w:tcW w:w="1915" w:type="dxa"/>
          </w:tcPr>
          <w:p w14:paraId="6A05804D" w14:textId="6E36B924" w:rsidR="009B4D16" w:rsidRPr="00293282" w:rsidRDefault="00FD07EF">
            <w:pPr>
              <w:pStyle w:val="Heading1"/>
            </w:pPr>
            <w:r>
              <w:t>professional summary</w:t>
            </w:r>
          </w:p>
        </w:tc>
        <w:tc>
          <w:tcPr>
            <w:tcW w:w="7830" w:type="dxa"/>
            <w:tcMar>
              <w:left w:w="274" w:type="dxa"/>
            </w:tcMar>
          </w:tcPr>
          <w:p w14:paraId="6065EA67" w14:textId="5CCEABF4" w:rsidR="009B4D16" w:rsidRPr="00293282" w:rsidRDefault="00FD07EF" w:rsidP="007E3DA2">
            <w:r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 xml:space="preserve">A </w:t>
            </w:r>
            <w:proofErr w:type="spellStart"/>
            <w:r w:rsidR="0009696B"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>Fullstack</w:t>
            </w:r>
            <w:proofErr w:type="spellEnd"/>
            <w:r w:rsidR="0009696B"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 xml:space="preserve"> Web </w:t>
            </w:r>
            <w:r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 xml:space="preserve">Developer with </w:t>
            </w:r>
            <w:r w:rsidR="0009696B"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 xml:space="preserve"> years of quality PHP development experience. </w:t>
            </w:r>
            <w:r w:rsidR="00EE27BD"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 xml:space="preserve">killed at creating applications with PHP web framework such as Laravel. </w:t>
            </w:r>
            <w:r w:rsidR="005759F7"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>Knowledgeable</w:t>
            </w:r>
            <w:r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 xml:space="preserve"> in developing user interfaces with HTML, CSS and JavaScript and understanding of MySQL. Proven team player when working with co-developers.</w:t>
            </w:r>
          </w:p>
        </w:tc>
      </w:tr>
      <w:tr w:rsidR="009B4D16" w:rsidRPr="00293282" w14:paraId="7CA6E96F" w14:textId="77777777" w:rsidTr="001E7033">
        <w:tc>
          <w:tcPr>
            <w:tcW w:w="1915" w:type="dxa"/>
          </w:tcPr>
          <w:p w14:paraId="2FBCBDD1" w14:textId="77777777" w:rsidR="009B4D16" w:rsidRPr="00293282" w:rsidRDefault="00DD5705" w:rsidP="00C70F03">
            <w:pPr>
              <w:pStyle w:val="Heading1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C27084A5EE63432694DA909B5968E6F9"/>
                </w:placeholder>
                <w:temporary/>
                <w:showingPlcHdr/>
                <w15:appearance w15:val="hidden"/>
              </w:sdtPr>
              <w:sdtEndPr/>
              <w:sdtContent>
                <w:r w:rsidR="007E3DA2"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39BC0209" w14:textId="1303838E" w:rsidR="007E59B8" w:rsidRPr="00293282" w:rsidRDefault="00FD07EF" w:rsidP="00FD07EF">
            <w:pPr>
              <w:pStyle w:val="ListBullet"/>
              <w:numPr>
                <w:ilvl w:val="0"/>
                <w:numId w:val="0"/>
              </w:numPr>
            </w:pPr>
            <w:r w:rsidRPr="00FD07EF">
              <w:rPr>
                <w:u w:val="single"/>
              </w:rPr>
              <w:t>PHP</w:t>
            </w:r>
            <w:r>
              <w:t xml:space="preserve">, </w:t>
            </w:r>
            <w:r w:rsidRPr="00FD07EF">
              <w:rPr>
                <w:u w:val="single"/>
              </w:rPr>
              <w:t>Laravel</w:t>
            </w:r>
            <w:r w:rsidR="003D1114">
              <w:t>,</w:t>
            </w:r>
            <w:r w:rsidR="0009696B">
              <w:t xml:space="preserve"> Livewire,</w:t>
            </w:r>
            <w:r w:rsidR="003D1114">
              <w:t xml:space="preserve"> GitLab</w:t>
            </w:r>
            <w:r>
              <w:t xml:space="preserve">, </w:t>
            </w:r>
            <w:r w:rsidRPr="00FD07EF">
              <w:rPr>
                <w:u w:val="single"/>
              </w:rPr>
              <w:t>MySQL</w:t>
            </w:r>
            <w:r>
              <w:t xml:space="preserve">, </w:t>
            </w:r>
            <w:r>
              <w:rPr>
                <w:u w:val="single"/>
              </w:rPr>
              <w:t>j</w:t>
            </w:r>
            <w:r w:rsidRPr="00FD07EF">
              <w:rPr>
                <w:u w:val="single"/>
              </w:rPr>
              <w:t>Query</w:t>
            </w:r>
            <w:r>
              <w:t xml:space="preserve">, </w:t>
            </w:r>
            <w:r w:rsidRPr="00FD07EF">
              <w:rPr>
                <w:u w:val="single"/>
              </w:rPr>
              <w:t>Vue</w:t>
            </w:r>
            <w:r>
              <w:t xml:space="preserve">, </w:t>
            </w:r>
            <w:r w:rsidRPr="00FD07EF">
              <w:rPr>
                <w:u w:val="single"/>
              </w:rPr>
              <w:t>SCSS</w:t>
            </w:r>
            <w:r>
              <w:t xml:space="preserve">, </w:t>
            </w:r>
            <w:r w:rsidRPr="00FD07EF">
              <w:rPr>
                <w:u w:val="single"/>
              </w:rPr>
              <w:t>CSS</w:t>
            </w:r>
            <w:r>
              <w:t xml:space="preserve">, </w:t>
            </w:r>
            <w:r w:rsidRPr="00FD07EF">
              <w:rPr>
                <w:u w:val="single"/>
              </w:rPr>
              <w:t>Bootstrap</w:t>
            </w:r>
            <w:r>
              <w:t xml:space="preserve">, </w:t>
            </w:r>
            <w:r w:rsidRPr="00FD07EF">
              <w:rPr>
                <w:u w:val="single"/>
              </w:rPr>
              <w:t>Apache</w:t>
            </w:r>
            <w:r>
              <w:t xml:space="preserve">, </w:t>
            </w:r>
            <w:r w:rsidRPr="00FD07EF">
              <w:rPr>
                <w:u w:val="single"/>
              </w:rPr>
              <w:t>Linux</w:t>
            </w:r>
            <w:r>
              <w:t xml:space="preserve">, </w:t>
            </w:r>
            <w:r w:rsidRPr="00FD07EF">
              <w:rPr>
                <w:u w:val="single"/>
              </w:rPr>
              <w:t>NPM</w:t>
            </w:r>
            <w:r>
              <w:t xml:space="preserve">, </w:t>
            </w:r>
            <w:r w:rsidRPr="00FD07EF">
              <w:rPr>
                <w:u w:val="single"/>
              </w:rPr>
              <w:t>Webpack</w:t>
            </w:r>
            <w:r w:rsidR="00326E58">
              <w:rPr>
                <w:u w:val="single"/>
              </w:rPr>
              <w:t>, OOP, SOLID Principle</w:t>
            </w:r>
          </w:p>
        </w:tc>
      </w:tr>
      <w:tr w:rsidR="00FD07EF" w:rsidRPr="00293282" w14:paraId="3150C68C" w14:textId="77777777" w:rsidTr="001E7033">
        <w:tc>
          <w:tcPr>
            <w:tcW w:w="1915" w:type="dxa"/>
          </w:tcPr>
          <w:p w14:paraId="4CF60067" w14:textId="3477ACAD" w:rsidR="00FD07EF" w:rsidRDefault="00FD07EF" w:rsidP="00C70F03">
            <w:pPr>
              <w:pStyle w:val="Heading1"/>
            </w:pPr>
            <w:r>
              <w:t>Portfolio</w:t>
            </w:r>
          </w:p>
        </w:tc>
        <w:tc>
          <w:tcPr>
            <w:tcW w:w="7830" w:type="dxa"/>
            <w:tcMar>
              <w:left w:w="274" w:type="dxa"/>
            </w:tcMar>
          </w:tcPr>
          <w:p w14:paraId="147A425E" w14:textId="76A42C0E" w:rsidR="00FD07EF" w:rsidRPr="00FD07EF" w:rsidRDefault="00DD5705" w:rsidP="00FD07EF">
            <w:pPr>
              <w:pStyle w:val="ListBullet"/>
              <w:numPr>
                <w:ilvl w:val="0"/>
                <w:numId w:val="0"/>
              </w:numPr>
              <w:rPr>
                <w:u w:val="single"/>
              </w:rPr>
            </w:pPr>
            <w:hyperlink r:id="rId9" w:history="1">
              <w:r w:rsidR="00FD07EF">
                <w:rPr>
                  <w:rStyle w:val="Hyperlink"/>
                </w:rPr>
                <w:t xml:space="preserve">Web </w:t>
              </w:r>
              <w:proofErr w:type="spellStart"/>
              <w:r w:rsidR="00FD07EF">
                <w:rPr>
                  <w:rStyle w:val="Hyperlink"/>
                </w:rPr>
                <w:t>Cosme</w:t>
              </w:r>
              <w:proofErr w:type="spellEnd"/>
              <w:r w:rsidR="00FD07EF">
                <w:rPr>
                  <w:rStyle w:val="Hyperlink"/>
                </w:rPr>
                <w:t xml:space="preserve"> - My Web Portfolio</w:t>
              </w:r>
            </w:hyperlink>
          </w:p>
        </w:tc>
      </w:tr>
      <w:tr w:rsidR="0009696B" w:rsidRPr="00293282" w14:paraId="6246706A" w14:textId="77777777" w:rsidTr="001E7033">
        <w:tc>
          <w:tcPr>
            <w:tcW w:w="1915" w:type="dxa"/>
          </w:tcPr>
          <w:p w14:paraId="6ED3B2F1" w14:textId="4816DD2B" w:rsidR="0009696B" w:rsidRDefault="0009696B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AF80F283345748F29AD26565F4927D6C"/>
                </w:placeholder>
                <w:temporary/>
                <w:showingPlcHdr/>
                <w15:appearance w15:val="hidden"/>
              </w:sdtPr>
              <w:sdtContent>
                <w:r w:rsidRPr="00293282"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6AE581CC" w14:textId="204C95DB" w:rsidR="0009696B" w:rsidRPr="00293282" w:rsidRDefault="0009696B" w:rsidP="0009696B">
            <w:pPr>
              <w:pStyle w:val="Heading2"/>
            </w:pPr>
            <w:r>
              <w:t>Fullstack Web</w:t>
            </w:r>
            <w:r>
              <w:t xml:space="preserve"> Developer</w:t>
            </w:r>
            <w:r w:rsidRPr="00293282">
              <w:t xml:space="preserve"> </w:t>
            </w:r>
            <w:r>
              <w:t xml:space="preserve">| </w:t>
            </w:r>
            <w:r>
              <w:t>ExpaDigital</w:t>
            </w:r>
            <w:r>
              <w:br/>
            </w:r>
            <w:r>
              <w:rPr>
                <w:b w:val="0"/>
                <w:bCs w:val="0"/>
                <w:sz w:val="20"/>
                <w:szCs w:val="20"/>
              </w:rPr>
              <w:t>Cavite</w:t>
            </w:r>
            <w:r w:rsidRPr="00EF6A71">
              <w:rPr>
                <w:b w:val="0"/>
                <w:bCs w:val="0"/>
                <w:sz w:val="20"/>
                <w:szCs w:val="20"/>
              </w:rPr>
              <w:t>, Philippines</w:t>
            </w:r>
          </w:p>
          <w:p w14:paraId="56219597" w14:textId="77777777" w:rsidR="0009696B" w:rsidRPr="00293282" w:rsidRDefault="0009696B" w:rsidP="0009696B">
            <w:pPr>
              <w:pStyle w:val="Heading3"/>
            </w:pPr>
            <w:r>
              <w:t>0</w:t>
            </w:r>
            <w:r>
              <w:t>4</w:t>
            </w:r>
            <w:r>
              <w:t>-20</w:t>
            </w:r>
            <w:r>
              <w:t>21</w:t>
            </w:r>
            <w:r w:rsidRPr="00293282">
              <w:t xml:space="preserve"> </w:t>
            </w:r>
            <w:r w:rsidRPr="00A85B6F">
              <w:t>–</w:t>
            </w:r>
            <w:r>
              <w:t xml:space="preserve"> Present</w:t>
            </w:r>
          </w:p>
          <w:p w14:paraId="4A84C355" w14:textId="66C13CE2" w:rsidR="0009696B" w:rsidRPr="0009696B" w:rsidRDefault="0009696B" w:rsidP="0009696B">
            <w:pPr>
              <w:pStyle w:val="public-draftstyledefault-unorderedlistitem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Developing web systems using the latest web technologies.</w:t>
            </w:r>
          </w:p>
        </w:tc>
      </w:tr>
      <w:tr w:rsidR="009B4D16" w:rsidRPr="00293282" w14:paraId="5B4D6853" w14:textId="77777777" w:rsidTr="001E7033">
        <w:tc>
          <w:tcPr>
            <w:tcW w:w="1915" w:type="dxa"/>
          </w:tcPr>
          <w:p w14:paraId="2A56432F" w14:textId="208276DE" w:rsidR="009B4D16" w:rsidRPr="00293282" w:rsidRDefault="009B4D16" w:rsidP="00C70F03">
            <w:pPr>
              <w:pStyle w:val="Heading1"/>
            </w:pPr>
          </w:p>
        </w:tc>
        <w:tc>
          <w:tcPr>
            <w:tcW w:w="7830" w:type="dxa"/>
            <w:tcMar>
              <w:left w:w="274" w:type="dxa"/>
            </w:tcMar>
          </w:tcPr>
          <w:p w14:paraId="4A5C1F4A" w14:textId="123D286C" w:rsidR="009B4D16" w:rsidRPr="00293282" w:rsidRDefault="00FD07EF" w:rsidP="009B5D1A">
            <w:pPr>
              <w:pStyle w:val="Heading2"/>
            </w:pPr>
            <w:r>
              <w:t>Jr. PHP Developer</w:t>
            </w:r>
            <w:r w:rsidR="007E59B8" w:rsidRPr="00293282">
              <w:t xml:space="preserve"> </w:t>
            </w:r>
            <w:r>
              <w:t>| Flexion technology</w:t>
            </w:r>
            <w:r w:rsidR="00EF6A71">
              <w:br/>
            </w:r>
            <w:r w:rsidR="00EF6A71" w:rsidRPr="00EF6A71">
              <w:rPr>
                <w:b w:val="0"/>
                <w:bCs w:val="0"/>
                <w:sz w:val="20"/>
                <w:szCs w:val="20"/>
              </w:rPr>
              <w:t>Makati, Philippines</w:t>
            </w:r>
          </w:p>
          <w:p w14:paraId="4B294315" w14:textId="23AF7CEB" w:rsidR="007E59B8" w:rsidRPr="00293282" w:rsidRDefault="00FD07EF" w:rsidP="00293282">
            <w:pPr>
              <w:pStyle w:val="Heading3"/>
            </w:pPr>
            <w:r>
              <w:t>06-2019</w:t>
            </w:r>
            <w:r w:rsidR="007E59B8" w:rsidRPr="00293282">
              <w:t xml:space="preserve"> </w:t>
            </w:r>
            <w:r w:rsidR="001E7033" w:rsidRPr="00A85B6F">
              <w:t>–</w:t>
            </w:r>
            <w:r w:rsidR="00EB452E">
              <w:t xml:space="preserve"> </w:t>
            </w:r>
            <w:r>
              <w:t>Present</w:t>
            </w:r>
          </w:p>
          <w:p w14:paraId="66E7EF74" w14:textId="7DC274C3" w:rsidR="00FD07EF" w:rsidRDefault="00FD07EF" w:rsidP="00FD07EF">
            <w:pPr>
              <w:pStyle w:val="public-draftstyledefault-unorderedlistitem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 xml:space="preserve">Collaborated with Team leaders, representing web team to establish project goals, </w:t>
            </w:r>
            <w:r w:rsidR="00981AF0">
              <w:rPr>
                <w:rFonts w:ascii="Helvetica" w:hAnsi="Helvetica" w:cs="Helvetica"/>
                <w:color w:val="3B3B3B"/>
                <w:sz w:val="21"/>
                <w:szCs w:val="21"/>
              </w:rPr>
              <w:t>projections,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 xml:space="preserve"> and milestones.</w:t>
            </w:r>
          </w:p>
          <w:p w14:paraId="6ADA2156" w14:textId="77777777" w:rsidR="00FD07EF" w:rsidRDefault="00FD07EF" w:rsidP="00FD07EF">
            <w:pPr>
              <w:pStyle w:val="public-draftstyledefault-unorderedlistitem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Employed coding practices based on commonly accepted standards to establish site layout and user interface.</w:t>
            </w:r>
          </w:p>
          <w:p w14:paraId="4D3DC52C" w14:textId="3B6DFFD0" w:rsidR="00FD07EF" w:rsidRDefault="00FD07EF" w:rsidP="00FD07EF">
            <w:pPr>
              <w:pStyle w:val="public-draftstyledefault-unorderedlistitem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 xml:space="preserve">Pulled from PHP, SQL, </w:t>
            </w:r>
            <w:r w:rsidR="00981AF0">
              <w:rPr>
                <w:rFonts w:ascii="Helvetica" w:hAnsi="Helvetica" w:cs="Helvetica"/>
                <w:color w:val="3B3B3B"/>
                <w:sz w:val="21"/>
                <w:szCs w:val="21"/>
              </w:rPr>
              <w:t>JavaScript,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 xml:space="preserve"> and other back-end library knowledge to bolster programming resources.</w:t>
            </w:r>
          </w:p>
          <w:p w14:paraId="55C1F63C" w14:textId="77777777" w:rsidR="00FD07EF" w:rsidRDefault="00FD07EF" w:rsidP="00FD07EF">
            <w:pPr>
              <w:pStyle w:val="public-draftstyledefault-unorderedlistitem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Developed and implemented performance improvement strategies and plans to promote continuous improvement.</w:t>
            </w:r>
          </w:p>
          <w:p w14:paraId="0D10400E" w14:textId="77777777" w:rsidR="00FD07EF" w:rsidRDefault="00FD07EF" w:rsidP="00FD07EF">
            <w:pPr>
              <w:pStyle w:val="public-draftstyledefault-unorderedlistitem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Resolved conflicts and negotiated mutually beneficial agreements between parties.</w:t>
            </w:r>
          </w:p>
          <w:p w14:paraId="08FF575F" w14:textId="50C6842C" w:rsidR="007E59B8" w:rsidRDefault="00FD07EF" w:rsidP="00FD07EF">
            <w:pPr>
              <w:pStyle w:val="public-draftstyledefault-unorderedlistitem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Quickly learned new skills and applied them to daily tasks, improving efficiency and productivity.</w:t>
            </w:r>
          </w:p>
          <w:p w14:paraId="6AC97B2D" w14:textId="53932D3D" w:rsidR="002A14FD" w:rsidRDefault="002A14FD" w:rsidP="00FD07EF">
            <w:pPr>
              <w:pStyle w:val="public-draftstyledefault-unorderedlistitem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>Reviewed code to validate structures, assess security and verify browser, device and operating system compatibility.</w:t>
            </w:r>
          </w:p>
          <w:p w14:paraId="72860D5B" w14:textId="77777777" w:rsidR="00AD5A80" w:rsidRPr="00FD07EF" w:rsidRDefault="00AD5A80" w:rsidP="00AD5A80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</w:p>
          <w:p w14:paraId="46C789B7" w14:textId="3E6168CA" w:rsidR="003F47D0" w:rsidRPr="007E3DA2" w:rsidRDefault="00FD07EF" w:rsidP="007E3DA2">
            <w:pPr>
              <w:pStyle w:val="Heading2"/>
            </w:pPr>
            <w:r>
              <w:lastRenderedPageBreak/>
              <w:t>ICT Staff| Terumo philippines corporation</w:t>
            </w:r>
            <w:r w:rsidR="00EF6A71">
              <w:t xml:space="preserve"> </w:t>
            </w:r>
            <w:r w:rsidR="00EF6A71">
              <w:br/>
            </w:r>
            <w:r w:rsidR="00EF6A71">
              <w:rPr>
                <w:b w:val="0"/>
                <w:bCs w:val="0"/>
                <w:sz w:val="20"/>
                <w:szCs w:val="20"/>
              </w:rPr>
              <w:t>Sta.rosa Laguna</w:t>
            </w:r>
            <w:r w:rsidR="00EF6A71" w:rsidRPr="00EF6A71">
              <w:rPr>
                <w:b w:val="0"/>
                <w:bCs w:val="0"/>
                <w:sz w:val="20"/>
                <w:szCs w:val="20"/>
              </w:rPr>
              <w:t>, Philippines</w:t>
            </w:r>
          </w:p>
          <w:p w14:paraId="6FFAFFC7" w14:textId="477972D8" w:rsidR="003F47D0" w:rsidRPr="007E3DA2" w:rsidRDefault="00FD07EF" w:rsidP="007E3DA2">
            <w:pPr>
              <w:pStyle w:val="Heading3"/>
            </w:pPr>
            <w:r>
              <w:t>07-2018</w:t>
            </w:r>
            <w:r w:rsidR="003F47D0" w:rsidRPr="00293282">
              <w:t xml:space="preserve"> – </w:t>
            </w:r>
            <w:r>
              <w:t>05-2019</w:t>
            </w:r>
          </w:p>
          <w:p w14:paraId="718C74F2" w14:textId="19E0B6DA" w:rsidR="00FD07EF" w:rsidRDefault="00FD07EF" w:rsidP="00FD07EF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Managed quality assurance program, including on-site evaluations, internal audits and customer surveys.</w:t>
            </w:r>
          </w:p>
          <w:p w14:paraId="346F633F" w14:textId="77777777" w:rsidR="00FD07EF" w:rsidRDefault="00FD07EF" w:rsidP="00FD07EF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Led risk assessment meetings, offering input on assessments such as system impact, component criticality, data integrity and other factors.</w:t>
            </w:r>
          </w:p>
          <w:p w14:paraId="303F4121" w14:textId="77777777" w:rsidR="00FD07EF" w:rsidRDefault="00FD07EF" w:rsidP="00FD07EF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Analyzed pre-release software titles for compliance with User Requirement Specifications (URS), referring any deficits to appropriate personnel.</w:t>
            </w:r>
          </w:p>
          <w:p w14:paraId="05B24F48" w14:textId="77777777" w:rsidR="00FD07EF" w:rsidRDefault="00FD07EF" w:rsidP="00FD07EF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Collaborated on Standard Operating Procedure (SOP) development, incorporating input from Software developer team to reduce liability and enhance successful deployments.</w:t>
            </w:r>
          </w:p>
          <w:p w14:paraId="15BA1ADD" w14:textId="77777777" w:rsidR="003F47D0" w:rsidRDefault="00FD07EF" w:rsidP="00FD07EF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Trained and assisted supervisors in validation techniques, methods and testing processes.</w:t>
            </w:r>
          </w:p>
          <w:p w14:paraId="5454FBD1" w14:textId="3368A4C5" w:rsidR="00ED12D1" w:rsidRPr="00FD07EF" w:rsidRDefault="00ED12D1" w:rsidP="00FD07EF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num" w:pos="270"/>
              </w:tabs>
              <w:spacing w:before="0" w:beforeAutospacing="0" w:after="75" w:afterAutospacing="0"/>
              <w:ind w:left="270" w:hanging="270"/>
              <w:rPr>
                <w:rFonts w:ascii="Helvetica" w:hAnsi="Helvetica" w:cs="Helvetica"/>
                <w:color w:val="3B3B3B"/>
                <w:sz w:val="21"/>
                <w:szCs w:val="21"/>
              </w:rPr>
            </w:pPr>
            <w:r>
              <w:rPr>
                <w:rFonts w:ascii="Helvetica" w:hAnsi="Helvetica" w:cs="Helvetica"/>
                <w:color w:val="3B3B3B"/>
                <w:sz w:val="21"/>
                <w:szCs w:val="21"/>
                <w:shd w:val="clear" w:color="auto" w:fill="FFFFFF"/>
              </w:rPr>
              <w:t>Developed validation master plans, process flow diagrams and standard operating procedures.</w:t>
            </w:r>
          </w:p>
        </w:tc>
      </w:tr>
      <w:tr w:rsidR="009B4D16" w:rsidRPr="00293282" w14:paraId="14388A81" w14:textId="77777777" w:rsidTr="001E7033">
        <w:tc>
          <w:tcPr>
            <w:tcW w:w="1915" w:type="dxa"/>
          </w:tcPr>
          <w:p w14:paraId="43A82B78" w14:textId="77777777" w:rsidR="009B4D16" w:rsidRPr="00293282" w:rsidRDefault="00DD5705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F7298DA5229A4480807BB83BE5C85181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46EC4612" w14:textId="77777777" w:rsidR="0044416F" w:rsidRDefault="00ED12D1" w:rsidP="0044416F">
            <w:pPr>
              <w:pStyle w:val="Heading2"/>
              <w:spacing w:after="0"/>
            </w:pPr>
            <w:r>
              <w:t>laguna university</w:t>
            </w:r>
          </w:p>
          <w:p w14:paraId="259862FA" w14:textId="77AE7F04" w:rsidR="009B4D16" w:rsidRPr="00293282" w:rsidRDefault="0044416F" w:rsidP="0044416F">
            <w:r>
              <w:t>06-2018</w:t>
            </w:r>
          </w:p>
          <w:p w14:paraId="7DA90763" w14:textId="77777777" w:rsidR="003F47D0" w:rsidRDefault="00ED12D1" w:rsidP="00ED12D1">
            <w:pPr>
              <w:spacing w:after="0" w:line="240" w:lineRule="auto"/>
              <w:rPr>
                <w:i/>
                <w:iCs/>
              </w:rPr>
            </w:pPr>
            <w:r w:rsidRPr="00ED12D1">
              <w:rPr>
                <w:i/>
                <w:iCs/>
              </w:rPr>
              <w:t>Sta. Cruz Laguna</w:t>
            </w:r>
          </w:p>
          <w:p w14:paraId="69C91448" w14:textId="390CD972" w:rsidR="00ED12D1" w:rsidRDefault="00ED12D1" w:rsidP="00ED12D1">
            <w:pPr>
              <w:spacing w:after="0" w:line="240" w:lineRule="auto"/>
            </w:pPr>
            <w:r>
              <w:t>Bachelor of Science in Information Technology</w:t>
            </w:r>
          </w:p>
          <w:p w14:paraId="3CFEC407" w14:textId="77777777" w:rsidR="00ED12D1" w:rsidRDefault="00ED12D1" w:rsidP="00ED12D1">
            <w:pPr>
              <w:spacing w:after="0" w:line="240" w:lineRule="auto"/>
            </w:pPr>
          </w:p>
          <w:p w14:paraId="621BFA6D" w14:textId="118DCDF4" w:rsidR="00ED12D1" w:rsidRPr="00293282" w:rsidRDefault="00ED12D1" w:rsidP="00ED12D1">
            <w:pPr>
              <w:pStyle w:val="Heading2"/>
              <w:spacing w:after="0"/>
            </w:pPr>
            <w:r>
              <w:t>Masico national high school</w:t>
            </w:r>
          </w:p>
          <w:p w14:paraId="3BA16CB1" w14:textId="77777777" w:rsidR="00ED12D1" w:rsidRDefault="00ED12D1" w:rsidP="00ED12D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Pila, </w:t>
            </w:r>
            <w:r w:rsidRPr="00ED12D1">
              <w:rPr>
                <w:i/>
                <w:iCs/>
              </w:rPr>
              <w:t>Laguna</w:t>
            </w:r>
          </w:p>
          <w:p w14:paraId="6219D621" w14:textId="1A3D458A" w:rsidR="00ED12D1" w:rsidRPr="00ED12D1" w:rsidRDefault="00ED12D1" w:rsidP="00ED12D1">
            <w:pPr>
              <w:spacing w:after="0" w:line="240" w:lineRule="auto"/>
              <w:rPr>
                <w:i/>
                <w:iCs/>
              </w:rPr>
            </w:pPr>
          </w:p>
        </w:tc>
      </w:tr>
      <w:tr w:rsidR="00AD5A80" w:rsidRPr="00293282" w14:paraId="112281B4" w14:textId="77777777" w:rsidTr="001E7033">
        <w:tc>
          <w:tcPr>
            <w:tcW w:w="1915" w:type="dxa"/>
          </w:tcPr>
          <w:p w14:paraId="6894E0F8" w14:textId="66F40458" w:rsidR="00AD5A80" w:rsidRDefault="00AD5A80" w:rsidP="00C70F03">
            <w:pPr>
              <w:pStyle w:val="Heading1"/>
            </w:pPr>
            <w:r>
              <w:t>trainings and seminars</w:t>
            </w:r>
          </w:p>
        </w:tc>
        <w:tc>
          <w:tcPr>
            <w:tcW w:w="7830" w:type="dxa"/>
            <w:tcMar>
              <w:left w:w="274" w:type="dxa"/>
            </w:tcMar>
          </w:tcPr>
          <w:p w14:paraId="4AD9703A" w14:textId="77777777" w:rsidR="00AD5A80" w:rsidRDefault="00AD5A80" w:rsidP="00ED12D1">
            <w:pPr>
              <w:pStyle w:val="Heading2"/>
              <w:spacing w:after="0"/>
            </w:pPr>
            <w:r>
              <w:t xml:space="preserve">BASIC NETWORKING AND CCTV INSTALLATION </w:t>
            </w:r>
          </w:p>
          <w:p w14:paraId="39915873" w14:textId="77777777" w:rsidR="00AD5A80" w:rsidRDefault="00AD5A80" w:rsidP="00AD5A80">
            <w:r>
              <w:t>08-2018</w:t>
            </w:r>
          </w:p>
          <w:p w14:paraId="5F9AFD6E" w14:textId="7E027A3F" w:rsidR="00AD5A80" w:rsidRDefault="00AD5A80" w:rsidP="00AD5A80">
            <w:pPr>
              <w:pStyle w:val="Heading2"/>
              <w:spacing w:after="0"/>
            </w:pPr>
            <w:r>
              <w:t>trainee AT DEPARTMENT of science and technology</w:t>
            </w:r>
          </w:p>
          <w:p w14:paraId="103DA3E6" w14:textId="77777777" w:rsidR="00AD5A80" w:rsidRDefault="00AD5A80" w:rsidP="00AD5A80">
            <w:r>
              <w:t>02-2018 To 05-2018</w:t>
            </w:r>
          </w:p>
          <w:p w14:paraId="765B620E" w14:textId="77777777" w:rsidR="00AD5A80" w:rsidRPr="00AD5A80" w:rsidRDefault="00AD5A80" w:rsidP="00AD5A80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after="75" w:line="240" w:lineRule="auto"/>
              <w:ind w:left="270" w:hanging="270"/>
              <w:rPr>
                <w:rFonts w:ascii="Helvetica" w:eastAsia="Times New Roman" w:hAnsi="Helvetica" w:cs="Helvetica"/>
                <w:color w:val="3B3B3B"/>
                <w:sz w:val="21"/>
                <w:szCs w:val="21"/>
                <w:lang w:eastAsia="en-US"/>
              </w:rPr>
            </w:pPr>
            <w:r w:rsidRPr="00AD5A80">
              <w:rPr>
                <w:rFonts w:ascii="Helvetica" w:eastAsia="Times New Roman" w:hAnsi="Helvetica" w:cs="Helvetica"/>
                <w:color w:val="3B3B3B"/>
                <w:sz w:val="21"/>
                <w:szCs w:val="21"/>
                <w:lang w:eastAsia="en-US"/>
              </w:rPr>
              <w:t>Coordinated with project management staff on database development timelines and project scope.</w:t>
            </w:r>
          </w:p>
          <w:p w14:paraId="328771B9" w14:textId="3740C73C" w:rsidR="00AD5A80" w:rsidRPr="00AD5A80" w:rsidRDefault="00AD5A80" w:rsidP="00AD5A80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after="75" w:line="240" w:lineRule="auto"/>
              <w:ind w:left="270" w:hanging="270"/>
              <w:rPr>
                <w:rFonts w:ascii="Helvetica" w:eastAsia="Times New Roman" w:hAnsi="Helvetica" w:cs="Helvetica"/>
                <w:color w:val="3B3B3B"/>
                <w:sz w:val="21"/>
                <w:szCs w:val="21"/>
                <w:lang w:eastAsia="en-US"/>
              </w:rPr>
            </w:pPr>
            <w:r w:rsidRPr="00AD5A80">
              <w:rPr>
                <w:rFonts w:ascii="Helvetica" w:eastAsia="Times New Roman" w:hAnsi="Helvetica" w:cs="Helvetica"/>
                <w:color w:val="3B3B3B"/>
                <w:sz w:val="21"/>
                <w:szCs w:val="21"/>
                <w:lang w:eastAsia="en-US"/>
              </w:rPr>
              <w:t>Collaborated on all stages of systems development lifecycle, from requirement gathering to production releases.</w:t>
            </w:r>
          </w:p>
        </w:tc>
      </w:tr>
    </w:tbl>
    <w:p w14:paraId="58263A86" w14:textId="65B6B457" w:rsidR="008F11E2" w:rsidRDefault="00AD5A80" w:rsidP="000A0D31">
      <w:r>
        <w:t xml:space="preserve"> </w:t>
      </w:r>
    </w:p>
    <w:sectPr w:rsidR="008F11E2" w:rsidSect="001E7033">
      <w:footerReference w:type="default" r:id="rId10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28C5" w14:textId="77777777" w:rsidR="00DD5705" w:rsidRDefault="00DD5705">
      <w:pPr>
        <w:spacing w:after="0" w:line="240" w:lineRule="auto"/>
      </w:pPr>
      <w:r>
        <w:separator/>
      </w:r>
    </w:p>
    <w:p w14:paraId="6D6B15DC" w14:textId="77777777" w:rsidR="00DD5705" w:rsidRDefault="00DD5705"/>
    <w:p w14:paraId="40328259" w14:textId="77777777" w:rsidR="00DD5705" w:rsidRDefault="00DD5705"/>
  </w:endnote>
  <w:endnote w:type="continuationSeparator" w:id="0">
    <w:p w14:paraId="03E0881D" w14:textId="77777777" w:rsidR="00DD5705" w:rsidRDefault="00DD5705">
      <w:pPr>
        <w:spacing w:after="0" w:line="240" w:lineRule="auto"/>
      </w:pPr>
      <w:r>
        <w:continuationSeparator/>
      </w:r>
    </w:p>
    <w:p w14:paraId="57D265A0" w14:textId="77777777" w:rsidR="00DD5705" w:rsidRDefault="00DD5705"/>
    <w:p w14:paraId="3D918198" w14:textId="77777777" w:rsidR="00DD5705" w:rsidRDefault="00DD5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5173460F" w14:textId="77777777" w:rsidTr="001E7033">
      <w:tc>
        <w:tcPr>
          <w:tcW w:w="3240" w:type="dxa"/>
        </w:tcPr>
        <w:p w14:paraId="5964F04C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10636DAD" w14:textId="422B3DD7" w:rsidR="008F11E2" w:rsidRDefault="00DD5705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C93ADF">
                <w:t>Kevin Monteza</w:t>
              </w:r>
              <w:r w:rsidR="00C93ADF">
                <w:br/>
                <w:t>PHP Developer</w:t>
              </w:r>
            </w:sdtContent>
          </w:sdt>
        </w:p>
      </w:tc>
    </w:tr>
  </w:tbl>
  <w:p w14:paraId="4E53A0D7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550A" w14:textId="77777777" w:rsidR="00DD5705" w:rsidRDefault="00DD5705">
      <w:pPr>
        <w:spacing w:after="0" w:line="240" w:lineRule="auto"/>
      </w:pPr>
      <w:r>
        <w:separator/>
      </w:r>
    </w:p>
    <w:p w14:paraId="6F98341A" w14:textId="77777777" w:rsidR="00DD5705" w:rsidRDefault="00DD5705"/>
    <w:p w14:paraId="3D13B09F" w14:textId="77777777" w:rsidR="00DD5705" w:rsidRDefault="00DD5705"/>
  </w:footnote>
  <w:footnote w:type="continuationSeparator" w:id="0">
    <w:p w14:paraId="373C269A" w14:textId="77777777" w:rsidR="00DD5705" w:rsidRDefault="00DD5705">
      <w:pPr>
        <w:spacing w:after="0" w:line="240" w:lineRule="auto"/>
      </w:pPr>
      <w:r>
        <w:continuationSeparator/>
      </w:r>
    </w:p>
    <w:p w14:paraId="19A1A203" w14:textId="77777777" w:rsidR="00DD5705" w:rsidRDefault="00DD5705"/>
    <w:p w14:paraId="68D10C2D" w14:textId="77777777" w:rsidR="00DD5705" w:rsidRDefault="00DD57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EA46C8"/>
    <w:multiLevelType w:val="multilevel"/>
    <w:tmpl w:val="73F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77B40"/>
    <w:multiLevelType w:val="multilevel"/>
    <w:tmpl w:val="282E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FA6"/>
    <w:multiLevelType w:val="multilevel"/>
    <w:tmpl w:val="A52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73064"/>
    <w:multiLevelType w:val="multilevel"/>
    <w:tmpl w:val="339C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F"/>
    <w:rsid w:val="00004F39"/>
    <w:rsid w:val="0009696B"/>
    <w:rsid w:val="000A0D31"/>
    <w:rsid w:val="001E7033"/>
    <w:rsid w:val="001F2802"/>
    <w:rsid w:val="0022794A"/>
    <w:rsid w:val="0028156A"/>
    <w:rsid w:val="002828A5"/>
    <w:rsid w:val="00293282"/>
    <w:rsid w:val="002A14FD"/>
    <w:rsid w:val="002B2EA8"/>
    <w:rsid w:val="002C6CE1"/>
    <w:rsid w:val="002E0920"/>
    <w:rsid w:val="00306857"/>
    <w:rsid w:val="00321689"/>
    <w:rsid w:val="00326E58"/>
    <w:rsid w:val="003341C4"/>
    <w:rsid w:val="00340376"/>
    <w:rsid w:val="003C0954"/>
    <w:rsid w:val="003D1114"/>
    <w:rsid w:val="003F47D0"/>
    <w:rsid w:val="00415C27"/>
    <w:rsid w:val="004363AC"/>
    <w:rsid w:val="0044416F"/>
    <w:rsid w:val="004857EE"/>
    <w:rsid w:val="00486FF2"/>
    <w:rsid w:val="00545EBD"/>
    <w:rsid w:val="005759F7"/>
    <w:rsid w:val="006039A6"/>
    <w:rsid w:val="0063010E"/>
    <w:rsid w:val="00681958"/>
    <w:rsid w:val="006E0C31"/>
    <w:rsid w:val="006E37DC"/>
    <w:rsid w:val="006F49AD"/>
    <w:rsid w:val="0076504D"/>
    <w:rsid w:val="00776552"/>
    <w:rsid w:val="007E3DA2"/>
    <w:rsid w:val="007E59B8"/>
    <w:rsid w:val="007F70C7"/>
    <w:rsid w:val="00816651"/>
    <w:rsid w:val="008362E3"/>
    <w:rsid w:val="00847604"/>
    <w:rsid w:val="008F11E2"/>
    <w:rsid w:val="00973159"/>
    <w:rsid w:val="0097602F"/>
    <w:rsid w:val="00981AF0"/>
    <w:rsid w:val="00986F49"/>
    <w:rsid w:val="009B4D16"/>
    <w:rsid w:val="009B5D1A"/>
    <w:rsid w:val="009C2979"/>
    <w:rsid w:val="009C4C2A"/>
    <w:rsid w:val="009F5BC1"/>
    <w:rsid w:val="00A401F5"/>
    <w:rsid w:val="00A42251"/>
    <w:rsid w:val="00A71C6F"/>
    <w:rsid w:val="00AB3DA1"/>
    <w:rsid w:val="00AB6187"/>
    <w:rsid w:val="00AC5E68"/>
    <w:rsid w:val="00AD5A80"/>
    <w:rsid w:val="00AF5F3D"/>
    <w:rsid w:val="00AF6711"/>
    <w:rsid w:val="00BD6544"/>
    <w:rsid w:val="00BF3396"/>
    <w:rsid w:val="00C379BF"/>
    <w:rsid w:val="00C5794C"/>
    <w:rsid w:val="00C70F03"/>
    <w:rsid w:val="00C93ADF"/>
    <w:rsid w:val="00D21138"/>
    <w:rsid w:val="00D62B96"/>
    <w:rsid w:val="00DD5705"/>
    <w:rsid w:val="00E22010"/>
    <w:rsid w:val="00E5345A"/>
    <w:rsid w:val="00EB452E"/>
    <w:rsid w:val="00ED12D1"/>
    <w:rsid w:val="00EE27BD"/>
    <w:rsid w:val="00EF6A71"/>
    <w:rsid w:val="00F0521F"/>
    <w:rsid w:val="00FB32B3"/>
    <w:rsid w:val="00FB3F24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928AF"/>
  <w15:chartTrackingRefBased/>
  <w15:docId w15:val="{E79B83D5-71B8-4AE3-9E69-F89EF287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paragraph" w:customStyle="1" w:styleId="public-draftstyledefault-unorderedlistitem">
    <w:name w:val="public-draftstyledefault-unorderedlistitem"/>
    <w:basedOn w:val="Normal"/>
    <w:rsid w:val="00FD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adword">
    <w:name w:val="badword"/>
    <w:basedOn w:val="DefaultParagraphFont"/>
    <w:rsid w:val="00FD07EF"/>
  </w:style>
  <w:style w:type="character" w:styleId="UnresolvedMention">
    <w:name w:val="Unresolved Mention"/>
    <w:basedOn w:val="DefaultParagraphFont"/>
    <w:uiPriority w:val="99"/>
    <w:semiHidden/>
    <w:unhideWhenUsed/>
    <w:rsid w:val="00FD0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kevincoxme.github.io/web-cosm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Coxme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084A5EE63432694DA909B5968E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E497-BE3E-4080-80E9-8EA676D966B4}"/>
      </w:docPartPr>
      <w:docPartBody>
        <w:p w:rsidR="00D754A7" w:rsidRDefault="000A61A6">
          <w:pPr>
            <w:pStyle w:val="C27084A5EE63432694DA909B5968E6F9"/>
          </w:pPr>
          <w:r>
            <w:t>Skills &amp; Abilities</w:t>
          </w:r>
        </w:p>
      </w:docPartBody>
    </w:docPart>
    <w:docPart>
      <w:docPartPr>
        <w:name w:val="F7298DA5229A4480807BB83BE5C8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1D3A1-4A5F-468B-BB5C-DFE846470245}"/>
      </w:docPartPr>
      <w:docPartBody>
        <w:p w:rsidR="00D754A7" w:rsidRDefault="000A61A6">
          <w:pPr>
            <w:pStyle w:val="F7298DA5229A4480807BB83BE5C85181"/>
          </w:pPr>
          <w:r w:rsidRPr="00293282">
            <w:t>Education</w:t>
          </w:r>
        </w:p>
      </w:docPartBody>
    </w:docPart>
    <w:docPart>
      <w:docPartPr>
        <w:name w:val="AF80F283345748F29AD26565F4927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BC382-3C90-44D3-8905-286DCE2E2D51}"/>
      </w:docPartPr>
      <w:docPartBody>
        <w:p w:rsidR="00000000" w:rsidRDefault="00460FA4" w:rsidP="00460FA4">
          <w:pPr>
            <w:pStyle w:val="AF80F283345748F29AD26565F4927D6C"/>
          </w:pPr>
          <w:r w:rsidRPr="00293282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A6"/>
    <w:rsid w:val="000A61A6"/>
    <w:rsid w:val="00254128"/>
    <w:rsid w:val="00460FA4"/>
    <w:rsid w:val="00761EE2"/>
    <w:rsid w:val="008818CF"/>
    <w:rsid w:val="009004C8"/>
    <w:rsid w:val="00AA0329"/>
    <w:rsid w:val="00CF6B9F"/>
    <w:rsid w:val="00D754A7"/>
    <w:rsid w:val="00E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C27084A5EE63432694DA909B5968E6F9">
    <w:name w:val="C27084A5EE63432694DA909B5968E6F9"/>
  </w:style>
  <w:style w:type="paragraph" w:customStyle="1" w:styleId="191EE38BA16C421F8488908434F47224">
    <w:name w:val="191EE38BA16C421F8488908434F47224"/>
  </w:style>
  <w:style w:type="paragraph" w:customStyle="1" w:styleId="F7298DA5229A4480807BB83BE5C85181">
    <w:name w:val="F7298DA5229A4480807BB83BE5C85181"/>
  </w:style>
  <w:style w:type="paragraph" w:customStyle="1" w:styleId="AF80F283345748F29AD26565F4927D6C">
    <w:name w:val="AF80F283345748F29AD26565F4927D6C"/>
    <w:rsid w:val="00460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A889F-88F2-4463-8FBF-5B431DE9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58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KevinCoxme</dc:creator>
  <cp:keywords>Kevin Monteza
PHP Developer</cp:keywords>
  <cp:lastModifiedBy>Kevin Monteza</cp:lastModifiedBy>
  <cp:revision>17</cp:revision>
  <dcterms:created xsi:type="dcterms:W3CDTF">2020-12-02T06:44:00Z</dcterms:created>
  <dcterms:modified xsi:type="dcterms:W3CDTF">2021-09-04T07:29:00Z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